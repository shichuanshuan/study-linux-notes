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87AE" w14:textId="566D2823" w:rsidR="002C4263" w:rsidRDefault="002C4263" w:rsidP="002C4263">
      <w:pPr>
        <w:pStyle w:val="1"/>
        <w:spacing w:before="120" w:after="120"/>
      </w:pPr>
      <w:r>
        <w:rPr>
          <w:rFonts w:hint="eastAsia"/>
        </w:rPr>
        <w:t>待解决</w:t>
      </w:r>
    </w:p>
    <w:p w14:paraId="3CF52EE4" w14:textId="52EEDA96" w:rsidR="00B5037A" w:rsidRDefault="006163F8" w:rsidP="00F46DD8">
      <w:pPr>
        <w:ind w:firstLine="480"/>
      </w:pPr>
      <w:r>
        <w:rPr>
          <w:rFonts w:hint="eastAsia"/>
        </w:rPr>
        <w:t>文本编译</w:t>
      </w:r>
      <w:r>
        <w:rPr>
          <w:rFonts w:hint="eastAsia"/>
        </w:rPr>
        <w:t>nano</w:t>
      </w:r>
    </w:p>
    <w:p w14:paraId="5C486D7F" w14:textId="5247A723" w:rsidR="006163F8" w:rsidRDefault="00AB24FC" w:rsidP="00F46DD8">
      <w:pPr>
        <w:ind w:firstLine="480"/>
      </w:pPr>
      <w:r>
        <w:rPr>
          <w:rFonts w:hint="eastAsia"/>
        </w:rPr>
        <w:t>终端机接口有什么作用</w:t>
      </w:r>
    </w:p>
    <w:p w14:paraId="4C7B6AC6" w14:textId="5D7B4950" w:rsidR="00402082" w:rsidRDefault="00AB24FC" w:rsidP="00F46DD8">
      <w:pPr>
        <w:ind w:firstLine="480"/>
      </w:pPr>
      <w:r>
        <w:t>共有六个，</w:t>
      </w:r>
      <w:r>
        <w:t xml:space="preserve"> tty1 ~ tty6 </w:t>
      </w:r>
      <w:r>
        <w:t>，切换的方式为</w:t>
      </w:r>
      <w:r>
        <w:t xml:space="preserve"> Crtl + Alt + [F1]~[F6]</w:t>
      </w:r>
      <w:r>
        <w:t>，其中，</w:t>
      </w:r>
      <w:r>
        <w:t xml:space="preserve"> [F7] </w:t>
      </w:r>
      <w:r>
        <w:t>为图形接口的使用</w:t>
      </w:r>
    </w:p>
    <w:p w14:paraId="0AE19277" w14:textId="4027202F" w:rsidR="00402082" w:rsidRDefault="00A36283" w:rsidP="00A36283">
      <w:pPr>
        <w:pStyle w:val="1"/>
        <w:spacing w:before="120" w:after="120"/>
      </w:pPr>
      <w:r>
        <w:t xml:space="preserve">Linux </w:t>
      </w:r>
      <w:r>
        <w:t>用户身份与群组记录的文件</w:t>
      </w:r>
    </w:p>
    <w:p w14:paraId="380A721B" w14:textId="16D452A2" w:rsidR="00A36283" w:rsidRDefault="00A36283" w:rsidP="00A36283">
      <w:pPr>
        <w:ind w:firstLine="480"/>
      </w:pPr>
      <w:r>
        <w:t>在我们</w:t>
      </w:r>
      <w:r>
        <w:t>Linux</w:t>
      </w:r>
      <w:r>
        <w:t>系统当中，默认的情况下，所有的系统上的账号与一般身份使用者，还有那个</w:t>
      </w:r>
      <w:r>
        <w:t>root</w:t>
      </w:r>
      <w:r>
        <w:t>的相关信息，</w:t>
      </w:r>
      <w:r>
        <w:t xml:space="preserve"> </w:t>
      </w:r>
      <w:r>
        <w:t>都是记录在</w:t>
      </w:r>
      <w:r>
        <w:t>/etc/passwd</w:t>
      </w:r>
      <w:r>
        <w:t>这个文件内的。至于个人的密码则是记录在</w:t>
      </w:r>
      <w:r>
        <w:t>/etc/shadow</w:t>
      </w:r>
      <w:r>
        <w:t>这个文件下。</w:t>
      </w:r>
      <w:r>
        <w:t xml:space="preserve"> </w:t>
      </w:r>
      <w:r>
        <w:t>此外，</w:t>
      </w:r>
      <w:r>
        <w:t>Linux</w:t>
      </w:r>
      <w:r>
        <w:t>所有的组名都纪录在</w:t>
      </w:r>
      <w:r>
        <w:t>/etc/group</w:t>
      </w:r>
      <w:r>
        <w:t>内！这三个文件可以说是</w:t>
      </w:r>
      <w:r>
        <w:t>Linux</w:t>
      </w:r>
      <w:r>
        <w:t>系统里面账号、密码、群组信息的集中地啰！</w:t>
      </w:r>
    </w:p>
    <w:p w14:paraId="5E1E1234" w14:textId="77777777" w:rsidR="00F60499" w:rsidRPr="00F60499" w:rsidRDefault="00F60499" w:rsidP="00F60499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Linux文件种类与扩展名</w:t>
      </w:r>
    </w:p>
    <w:p w14:paraId="42AD2DE8" w14:textId="77777777" w:rsidR="00F60499" w:rsidRPr="00F60499" w:rsidRDefault="00F60499" w:rsidP="00F60499">
      <w:pPr>
        <w:spacing w:before="100" w:beforeAutospacing="1" w:after="240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我们在基础篇一直强调一个概念，那就是：任何装置在Linux底下都是文件， 不仅如此，连数据沟通的接口也有专属的文件在负责～所以，你会了解到，Linux的文件种类真的很多～ 除了前面提到的一般文件(-)与目录文件(d)之外，还有哪些种类的文件呢？</w:t>
      </w:r>
    </w:p>
    <w:p w14:paraId="08C6EF08" w14:textId="77777777" w:rsidR="00F60499" w:rsidRPr="00F60499" w:rsidRDefault="00B40447" w:rsidP="00F60499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pict w14:anchorId="4F89375F">
          <v:rect id="_x0000_i1025" style="width:0;height:1.5pt" o:hralign="center" o:hrstd="t" o:hr="t" fillcolor="#a0a0a0" stroked="f"/>
        </w:pict>
      </w:r>
    </w:p>
    <w:p w14:paraId="52CCBFE6" w14:textId="77777777" w:rsidR="00F60499" w:rsidRPr="00F60499" w:rsidRDefault="00F60499" w:rsidP="00F60499">
      <w:pPr>
        <w:pStyle w:val="1"/>
        <w:spacing w:before="120" w:after="120"/>
      </w:pPr>
      <w:r w:rsidRPr="00F60499">
        <w:t>文件种类：</w:t>
      </w:r>
    </w:p>
    <w:p w14:paraId="13EACB06" w14:textId="77777777" w:rsidR="00F60499" w:rsidRPr="00F60499" w:rsidRDefault="00F60499" w:rsidP="00F60499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我们在刚刚提到使用『ls -l』观察到第一栏那十个字符中，第一个字符为文件的类型。 除了常见的一般文件(-)与目录文件(d)之外，还有哪些种类的文件类型呢？</w:t>
      </w:r>
    </w:p>
    <w:p w14:paraId="317B714F" w14:textId="77777777" w:rsidR="00F60499" w:rsidRPr="00F60499" w:rsidRDefault="00F60499" w:rsidP="00F60499">
      <w:pPr>
        <w:numPr>
          <w:ilvl w:val="0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正规文件(regular file )：</w:t>
      </w:r>
      <w:r w:rsidRPr="00F60499">
        <w:rPr>
          <w:rFonts w:ascii="宋体" w:eastAsia="宋体" w:hAnsi="宋体" w:cs="宋体"/>
          <w:szCs w:val="24"/>
        </w:rPr>
        <w:br/>
        <w:t>就是一般我们在进行存取的类型的文件，在由 ls -al 所显示出来的属性方面，第一个字符为 [ - ]，例如 [-rwxrwxrwx ]。另外，依照文件的内容，又大略可以分为：</w:t>
      </w:r>
    </w:p>
    <w:p w14:paraId="67B6AC27" w14:textId="77777777" w:rsidR="00F60499" w:rsidRPr="00F60499" w:rsidRDefault="00F60499" w:rsidP="00F60499">
      <w:pPr>
        <w:numPr>
          <w:ilvl w:val="1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纯文本档(ASCII)：这是Linux系统中最多的一种文件类型啰， 称为纯文本档是因为内容为我们人类可以直接读到的数据，例如数字、字母等等。 几乎只要我们可以用来做为设定的文件都属于这一种文件</w:t>
      </w:r>
      <w:r w:rsidRPr="00F60499">
        <w:rPr>
          <w:rFonts w:ascii="宋体" w:eastAsia="宋体" w:hAnsi="宋体" w:cs="宋体"/>
          <w:szCs w:val="24"/>
        </w:rPr>
        <w:lastRenderedPageBreak/>
        <w:t>类型。 举例来说，你可以下达『 cat ~/.bashrc 』就可以看到该文件的内容。 (cat 是将一个文件内容读出来的指令)</w:t>
      </w:r>
    </w:p>
    <w:p w14:paraId="65F746CE" w14:textId="77777777" w:rsidR="00F60499" w:rsidRPr="00F60499" w:rsidRDefault="00F60499" w:rsidP="00F60499">
      <w:pPr>
        <w:numPr>
          <w:ilvl w:val="1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 xml:space="preserve">二进制文件(binary)：还记得我们在『 </w:t>
      </w:r>
      <w:hyperlink r:id="rId8" w:history="1">
        <w:r w:rsidRPr="00F60499">
          <w:rPr>
            <w:rFonts w:ascii="宋体" w:eastAsia="宋体" w:hAnsi="宋体" w:cs="宋体"/>
            <w:color w:val="0000FF"/>
            <w:szCs w:val="24"/>
            <w:u w:val="single"/>
          </w:rPr>
          <w:t>第零章、计算器概论</w:t>
        </w:r>
      </w:hyperlink>
      <w:r w:rsidRPr="00F60499">
        <w:rPr>
          <w:rFonts w:ascii="宋体" w:eastAsia="宋体" w:hAnsi="宋体" w:cs="宋体"/>
          <w:szCs w:val="24"/>
        </w:rPr>
        <w:t xml:space="preserve"> 』里面的</w:t>
      </w:r>
      <w:hyperlink r:id="rId9" w:anchor="program" w:history="1">
        <w:r w:rsidRPr="00F60499">
          <w:rPr>
            <w:rFonts w:ascii="宋体" w:eastAsia="宋体" w:hAnsi="宋体" w:cs="宋体"/>
            <w:color w:val="0000FF"/>
            <w:szCs w:val="24"/>
            <w:u w:val="single"/>
          </w:rPr>
          <w:t>软件程序的运作</w:t>
        </w:r>
      </w:hyperlink>
      <w:r w:rsidRPr="00F60499">
        <w:rPr>
          <w:rFonts w:ascii="宋体" w:eastAsia="宋体" w:hAnsi="宋体" w:cs="宋体"/>
          <w:szCs w:val="24"/>
        </w:rPr>
        <w:t>中提过， 我们的系统其实仅认识且可以执行二进制文件(binary file)吧？没错～ 你的Linux当中的可执行文件(scripts, 文字型批处理文件不算)就是这种格式的啦～ 举例来说，刚刚下达的指令cat就是一个binary file。</w:t>
      </w:r>
    </w:p>
    <w:p w14:paraId="5A644997" w14:textId="77777777" w:rsidR="00F60499" w:rsidRPr="00F60499" w:rsidRDefault="00F60499" w:rsidP="00F60499">
      <w:pPr>
        <w:numPr>
          <w:ilvl w:val="1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数据格式文件(data)： 有些程序在运作的过程当中会读取某些特定格式的文件，那些特定格式的文件可以被称为数据文件 (data file)。举例来说，我们的Linux在使用者登入时，都会将登录的数据记录在 /var/log/wtmp那个文件内，该文件是一个data file，他能够透过last这个指令读出来！ 但是使用cat时，会读出乱码～因为他是属于一种特殊格式的文件。瞭乎？</w:t>
      </w:r>
    </w:p>
    <w:p w14:paraId="54681041" w14:textId="77777777" w:rsidR="00F60499" w:rsidRPr="00F60499" w:rsidRDefault="00F60499" w:rsidP="00F60499">
      <w:pPr>
        <w:numPr>
          <w:ilvl w:val="0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目录(directory)：</w:t>
      </w:r>
      <w:r w:rsidRPr="00F60499">
        <w:rPr>
          <w:rFonts w:ascii="宋体" w:eastAsia="宋体" w:hAnsi="宋体" w:cs="宋体"/>
          <w:szCs w:val="24"/>
        </w:rPr>
        <w:br/>
        <w:t>就是目录啰～第一个属性为 [ d ]，例如 [drwxrwxrwx]。</w:t>
      </w:r>
    </w:p>
    <w:p w14:paraId="374464C1" w14:textId="77777777" w:rsidR="00F60499" w:rsidRPr="00F60499" w:rsidRDefault="00F60499" w:rsidP="00F60499">
      <w:pPr>
        <w:numPr>
          <w:ilvl w:val="0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连结档(link)：</w:t>
      </w:r>
      <w:r w:rsidRPr="00F60499">
        <w:rPr>
          <w:rFonts w:ascii="宋体" w:eastAsia="宋体" w:hAnsi="宋体" w:cs="宋体"/>
          <w:szCs w:val="24"/>
        </w:rPr>
        <w:br/>
        <w:t>就是类似Windows系统底下的快捷方式啦！ 第一个属性为 [ l ](英文L的小写)，例如 [lrwxrwxrwx] ；</w:t>
      </w:r>
    </w:p>
    <w:p w14:paraId="55DA2378" w14:textId="77777777" w:rsidR="00F60499" w:rsidRPr="00F60499" w:rsidRDefault="00F60499" w:rsidP="00F60499">
      <w:pPr>
        <w:numPr>
          <w:ilvl w:val="0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设备与装置文件(device)：</w:t>
      </w:r>
      <w:r w:rsidRPr="00F60499">
        <w:rPr>
          <w:rFonts w:ascii="宋体" w:eastAsia="宋体" w:hAnsi="宋体" w:cs="宋体"/>
          <w:szCs w:val="24"/>
        </w:rPr>
        <w:br/>
        <w:t>与系统周边及储存等相关的一些文件， 通常都集中在/dev这个目录之下！通常又分为两种：</w:t>
      </w:r>
    </w:p>
    <w:p w14:paraId="2C8F86E4" w14:textId="77777777" w:rsidR="00F60499" w:rsidRPr="00F60499" w:rsidRDefault="00F60499" w:rsidP="00F60499">
      <w:pPr>
        <w:numPr>
          <w:ilvl w:val="1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区块(block)设备档 ：就是一些储存数据， 以提供系统随机存取的接口设备，举例来说，硬盘与软盘等就是啦！ 你可以随机的在硬盘的不同区块读写，这种装置就是成组设备啰！你可以自行查一下/dev/sda看看， 会发现第一个属性为[ b ]喔！</w:t>
      </w:r>
    </w:p>
    <w:p w14:paraId="5EAE271E" w14:textId="79732F69" w:rsidR="00F60499" w:rsidRPr="00F60499" w:rsidRDefault="00F60499" w:rsidP="002C4263">
      <w:pPr>
        <w:numPr>
          <w:ilvl w:val="1"/>
          <w:numId w:val="33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字符(character)设备文件：亦即是一些串行端口的接口设备， 例如键盘、鼠标等等！这些设备的特色就是『一次性读取』的，不能够截断输出。 举例来说，你不可能让鼠标『跳到』另一个画面，而是『滑动』到另一个地方啊！第一个属性为 [ c ]。</w:t>
      </w:r>
    </w:p>
    <w:p w14:paraId="5A1F82C3" w14:textId="77777777" w:rsidR="00F60499" w:rsidRPr="00F60499" w:rsidRDefault="00F60499" w:rsidP="00F60499">
      <w:pPr>
        <w:numPr>
          <w:ilvl w:val="0"/>
          <w:numId w:val="33"/>
        </w:numPr>
        <w:spacing w:before="100" w:beforeAutospacing="1" w:after="240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数据接口文件(sockets)：</w:t>
      </w:r>
      <w:r w:rsidRPr="00F60499">
        <w:rPr>
          <w:rFonts w:ascii="宋体" w:eastAsia="宋体" w:hAnsi="宋体" w:cs="宋体"/>
          <w:szCs w:val="24"/>
        </w:rPr>
        <w:br/>
        <w:t>既然被称为数据接口文件， 想当然尔，这种类型的文件通常被用在网络上的数据承接了。我们可以启动一个程序来监听客户端的要求， 而客户端就可以透过这个socket来进行数据的沟通了。第一个属性为 [ s ]， 最常在/var/run这个目录中看到这种文件类型了。</w:t>
      </w:r>
    </w:p>
    <w:p w14:paraId="05E85D04" w14:textId="77777777" w:rsidR="00F60499" w:rsidRPr="00F60499" w:rsidRDefault="00F60499" w:rsidP="00F60499">
      <w:pPr>
        <w:numPr>
          <w:ilvl w:val="0"/>
          <w:numId w:val="33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lastRenderedPageBreak/>
        <w:t>数据输送文件(FIFO, pipe)：</w:t>
      </w:r>
      <w:r w:rsidRPr="00F60499">
        <w:rPr>
          <w:rFonts w:ascii="宋体" w:eastAsia="宋体" w:hAnsi="宋体" w:cs="宋体"/>
          <w:szCs w:val="24"/>
        </w:rPr>
        <w:br/>
        <w:t xml:space="preserve">FIFO也是一种特殊的文件类型，他主要的目的在解决多个程序同时存取一个文件所造成的错误问题。 FIFO是first-in-first-out的缩写。第一个属性为[p] 。 </w:t>
      </w:r>
    </w:p>
    <w:p w14:paraId="3E4524B1" w14:textId="77777777" w:rsidR="00F60499" w:rsidRPr="00F60499" w:rsidRDefault="00F60499" w:rsidP="00F60499">
      <w:pPr>
        <w:spacing w:before="100" w:beforeAutospacing="1" w:after="100" w:afterAutospacing="1" w:line="240" w:lineRule="auto"/>
        <w:ind w:firstLineChars="0" w:firstLine="480"/>
        <w:jc w:val="left"/>
        <w:rPr>
          <w:rFonts w:ascii="宋体" w:eastAsia="宋体" w:hAnsi="宋体" w:cs="宋体"/>
          <w:szCs w:val="24"/>
        </w:rPr>
      </w:pPr>
      <w:r w:rsidRPr="00F60499">
        <w:rPr>
          <w:rFonts w:ascii="宋体" w:eastAsia="宋体" w:hAnsi="宋体" w:cs="宋体"/>
          <w:szCs w:val="24"/>
        </w:rPr>
        <w:t>除了设备文件是我们系统中很重要的文件，最好不要随意修改之外(通常他也不会让你修改的啦！)， 另一个比较有趣的文件就是连结档。如果你常常将应用程序捉到桌面来的话，你就应该知道在 Windows底下有所谓的『快捷方式』。同样的，你可以将 linux下的连结档简单的视为一个文件或目录的快捷方式。 至于socket与FIFO文件比较难理解，因为这两个咚咚与程序(process)比较有关系， 这个等到未来你了解process之后，再回来查阅吧！此外， 你也可以透过man fifo及man socket来查阅系统上的说明！</w:t>
      </w:r>
    </w:p>
    <w:p w14:paraId="00164C8E" w14:textId="77777777" w:rsidR="00A575C0" w:rsidRPr="00A575C0" w:rsidRDefault="00A575C0" w:rsidP="00A575C0">
      <w:pPr>
        <w:pStyle w:val="1"/>
        <w:spacing w:before="120" w:after="120"/>
      </w:pPr>
      <w:r w:rsidRPr="00A575C0">
        <w:t>chattr (</w:t>
      </w:r>
      <w:r w:rsidRPr="00A575C0">
        <w:t>配置文件隐藏属性</w:t>
      </w:r>
      <w:r w:rsidRPr="00A575C0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A575C0" w:rsidRPr="00A575C0" w14:paraId="5C616EC2" w14:textId="77777777" w:rsidTr="00A57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9EDA" w14:textId="77777777" w:rsidR="00A575C0" w:rsidRPr="00A575C0" w:rsidRDefault="00A575C0" w:rsidP="00A57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A575C0">
              <w:rPr>
                <w:rFonts w:ascii="宋体" w:eastAsia="宋体" w:hAnsi="宋体" w:cs="宋体"/>
                <w:szCs w:val="24"/>
              </w:rPr>
              <w:t>[root@www ~]# chattr [+-=][ASacdistu] 文件或目录名称</w:t>
            </w:r>
          </w:p>
          <w:p w14:paraId="3E720509" w14:textId="77777777" w:rsidR="00A575C0" w:rsidRPr="00A575C0" w:rsidRDefault="00A575C0" w:rsidP="00A57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A575C0">
              <w:rPr>
                <w:rFonts w:ascii="宋体" w:eastAsia="宋体" w:hAnsi="宋体" w:cs="宋体"/>
                <w:szCs w:val="24"/>
              </w:rPr>
              <w:t>选项与参数：</w:t>
            </w:r>
          </w:p>
          <w:p w14:paraId="37380ADA" w14:textId="77777777" w:rsidR="00A575C0" w:rsidRPr="00A575C0" w:rsidRDefault="00A575C0" w:rsidP="00A575C0">
            <w:pPr>
              <w:pStyle w:val="SourceCode"/>
            </w:pPr>
            <w:r w:rsidRPr="00A575C0">
              <w:t xml:space="preserve">+   </w:t>
            </w:r>
            <w:r w:rsidRPr="00A575C0">
              <w:t>：添加某一个特殊参数，其他原本存在参数则不动。</w:t>
            </w:r>
          </w:p>
          <w:p w14:paraId="7C052C33" w14:textId="77777777" w:rsidR="00A575C0" w:rsidRPr="00A575C0" w:rsidRDefault="00A575C0" w:rsidP="00A575C0">
            <w:pPr>
              <w:pStyle w:val="SourceCode"/>
            </w:pPr>
            <w:r w:rsidRPr="00A575C0">
              <w:t xml:space="preserve">-   </w:t>
            </w:r>
            <w:r w:rsidRPr="00A575C0">
              <w:t>：移除某一个特殊参数，其他原本存在参数则不动。</w:t>
            </w:r>
          </w:p>
          <w:p w14:paraId="6D7DAD04" w14:textId="77777777" w:rsidR="00A575C0" w:rsidRPr="00A575C0" w:rsidRDefault="00A575C0" w:rsidP="00A575C0">
            <w:pPr>
              <w:pStyle w:val="SourceCode"/>
            </w:pPr>
            <w:r w:rsidRPr="00A575C0">
              <w:t xml:space="preserve">=   </w:t>
            </w:r>
            <w:r w:rsidRPr="00A575C0">
              <w:t>：配置一定，且仅有后面接的参数</w:t>
            </w:r>
          </w:p>
          <w:p w14:paraId="09636279" w14:textId="77777777" w:rsidR="00A575C0" w:rsidRPr="00A575C0" w:rsidRDefault="00A575C0" w:rsidP="00A575C0">
            <w:pPr>
              <w:pStyle w:val="SourceCode"/>
            </w:pPr>
          </w:p>
          <w:p w14:paraId="44C584B6" w14:textId="77777777" w:rsidR="00A575C0" w:rsidRPr="00A575C0" w:rsidRDefault="00A575C0" w:rsidP="00A575C0">
            <w:pPr>
              <w:pStyle w:val="SourceCode"/>
            </w:pPr>
            <w:r w:rsidRPr="00A575C0">
              <w:t xml:space="preserve">A  </w:t>
            </w:r>
            <w:r w:rsidRPr="00A575C0">
              <w:t>：当配置了</w:t>
            </w:r>
            <w:r w:rsidRPr="00A575C0">
              <w:t xml:space="preserve"> A </w:t>
            </w:r>
            <w:r w:rsidRPr="00A575C0">
              <w:t>这个属性时，若你有存取此文件</w:t>
            </w:r>
            <w:r w:rsidRPr="00A575C0">
              <w:t>(</w:t>
            </w:r>
            <w:r w:rsidRPr="00A575C0">
              <w:t>或目录</w:t>
            </w:r>
            <w:r w:rsidRPr="00A575C0">
              <w:t>)</w:t>
            </w:r>
            <w:r w:rsidRPr="00A575C0">
              <w:t>时，他的存取时间</w:t>
            </w:r>
            <w:r w:rsidRPr="00A575C0">
              <w:t xml:space="preserve"> atime</w:t>
            </w:r>
          </w:p>
          <w:p w14:paraId="68812244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将不会被修改，可避免</w:t>
            </w:r>
            <w:r w:rsidRPr="00A575C0">
              <w:t>I/O</w:t>
            </w:r>
            <w:r w:rsidRPr="00A575C0">
              <w:t>较慢的机器过度的存取磁碟。这对速度较慢的计算机有帮助</w:t>
            </w:r>
          </w:p>
          <w:p w14:paraId="3D0C76FA" w14:textId="77777777" w:rsidR="00A575C0" w:rsidRPr="00A575C0" w:rsidRDefault="00A575C0" w:rsidP="00A575C0">
            <w:pPr>
              <w:pStyle w:val="SourceCode"/>
            </w:pPr>
            <w:r w:rsidRPr="00A575C0">
              <w:t xml:space="preserve">S  </w:t>
            </w:r>
            <w:r w:rsidRPr="00A575C0">
              <w:t>：一般文件是非同步写入磁碟的</w:t>
            </w:r>
            <w:r w:rsidRPr="00A575C0">
              <w:t>(</w:t>
            </w:r>
            <w:r w:rsidRPr="00A575C0">
              <w:t>原理请参考</w:t>
            </w:r>
            <w:hyperlink r:id="rId10" w:anchor="sync" w:history="1">
              <w:r w:rsidRPr="00A575C0">
                <w:rPr>
                  <w:color w:val="0000FF"/>
                  <w:u w:val="single"/>
                </w:rPr>
                <w:t>第五章</w:t>
              </w:r>
              <w:r w:rsidRPr="00A575C0">
                <w:rPr>
                  <w:color w:val="0000FF"/>
                  <w:u w:val="single"/>
                </w:rPr>
                <w:t>sync</w:t>
              </w:r>
            </w:hyperlink>
            <w:r w:rsidRPr="00A575C0">
              <w:t>的说明</w:t>
            </w:r>
            <w:r w:rsidRPr="00A575C0">
              <w:t>)</w:t>
            </w:r>
            <w:r w:rsidRPr="00A575C0">
              <w:t>，如果加上</w:t>
            </w:r>
            <w:r w:rsidRPr="00A575C0">
              <w:t xml:space="preserve"> S </w:t>
            </w:r>
            <w:r w:rsidRPr="00A575C0">
              <w:t>这个</w:t>
            </w:r>
          </w:p>
          <w:p w14:paraId="223D1A5B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属性时，当你进行任何文件的修改，该更动会『同步』写入磁碟中。</w:t>
            </w:r>
          </w:p>
          <w:p w14:paraId="1D28DE1E" w14:textId="77777777" w:rsidR="00A575C0" w:rsidRPr="00A575C0" w:rsidRDefault="00A575C0" w:rsidP="00A575C0">
            <w:pPr>
              <w:pStyle w:val="SourceCode"/>
            </w:pPr>
            <w:r w:rsidRPr="00A575C0">
              <w:t xml:space="preserve">a  </w:t>
            </w:r>
            <w:r w:rsidRPr="00A575C0">
              <w:t>：当配置</w:t>
            </w:r>
            <w:r w:rsidRPr="00A575C0">
              <w:t xml:space="preserve"> a </w:t>
            </w:r>
            <w:r w:rsidRPr="00A575C0">
              <w:t>之后，这个文件将只能添加数据，而不能删除也不能修改数据，只有</w:t>
            </w:r>
            <w:r w:rsidRPr="00A575C0">
              <w:t xml:space="preserve">root </w:t>
            </w:r>
          </w:p>
          <w:p w14:paraId="43DDDC32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才能配置这个属性。</w:t>
            </w:r>
            <w:r w:rsidRPr="00A575C0">
              <w:t xml:space="preserve"> </w:t>
            </w:r>
          </w:p>
          <w:p w14:paraId="315545F4" w14:textId="77777777" w:rsidR="00A575C0" w:rsidRPr="00A575C0" w:rsidRDefault="00A575C0" w:rsidP="00A575C0">
            <w:pPr>
              <w:pStyle w:val="SourceCode"/>
            </w:pPr>
            <w:r w:rsidRPr="00A575C0">
              <w:t xml:space="preserve">c  </w:t>
            </w:r>
            <w:r w:rsidRPr="00A575C0">
              <w:t>：这个属性配置之后，将会自动的将此文件『压缩』，在读取的时候将会自动解压缩，</w:t>
            </w:r>
          </w:p>
          <w:p w14:paraId="2F6968AD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但是在储存的时候，将会先进行压缩后再储存</w:t>
            </w:r>
            <w:r w:rsidRPr="00A575C0">
              <w:t>(</w:t>
            </w:r>
            <w:r w:rsidRPr="00A575C0">
              <w:t>看来对於大文件似乎蛮有用的！</w:t>
            </w:r>
            <w:r w:rsidRPr="00A575C0">
              <w:t>)</w:t>
            </w:r>
          </w:p>
          <w:p w14:paraId="79E16FD0" w14:textId="77777777" w:rsidR="00A575C0" w:rsidRPr="00A575C0" w:rsidRDefault="00A575C0" w:rsidP="00A575C0">
            <w:pPr>
              <w:pStyle w:val="SourceCode"/>
            </w:pPr>
            <w:r w:rsidRPr="00A575C0">
              <w:t xml:space="preserve">d  </w:t>
            </w:r>
            <w:r w:rsidRPr="00A575C0">
              <w:t>：当</w:t>
            </w:r>
            <w:r w:rsidRPr="00A575C0">
              <w:t xml:space="preserve"> dump </w:t>
            </w:r>
            <w:r w:rsidRPr="00A575C0">
              <w:t>程序被运行的时候，配置</w:t>
            </w:r>
            <w:r w:rsidRPr="00A575C0">
              <w:t xml:space="preserve"> d </w:t>
            </w:r>
            <w:r w:rsidRPr="00A575C0">
              <w:t>属性将可使该文件</w:t>
            </w:r>
            <w:r w:rsidRPr="00A575C0">
              <w:t>(</w:t>
            </w:r>
            <w:r w:rsidRPr="00A575C0">
              <w:t>或目录</w:t>
            </w:r>
            <w:r w:rsidRPr="00A575C0">
              <w:t>)</w:t>
            </w:r>
            <w:r w:rsidRPr="00A575C0">
              <w:t>不会被</w:t>
            </w:r>
            <w:r w:rsidRPr="00A575C0">
              <w:t xml:space="preserve"> dump </w:t>
            </w:r>
            <w:r w:rsidRPr="00A575C0">
              <w:t>备份</w:t>
            </w:r>
          </w:p>
          <w:p w14:paraId="588B7CE4" w14:textId="77777777" w:rsidR="00A575C0" w:rsidRPr="00A575C0" w:rsidRDefault="00A575C0" w:rsidP="00A575C0">
            <w:pPr>
              <w:pStyle w:val="SourceCode"/>
            </w:pPr>
            <w:r w:rsidRPr="00A575C0">
              <w:t xml:space="preserve">i  </w:t>
            </w:r>
            <w:r w:rsidRPr="00A575C0">
              <w:t>：这个</w:t>
            </w:r>
            <w:r w:rsidRPr="00A575C0">
              <w:t xml:space="preserve"> i </w:t>
            </w:r>
            <w:r w:rsidRPr="00A575C0">
              <w:t>可就很厉害了！他可以让一个文件『不能被删除、改名、配置连结也无法</w:t>
            </w:r>
          </w:p>
          <w:p w14:paraId="7A431A41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写入或新增数据！』对於系统安全性有相当大的助益！只有</w:t>
            </w:r>
            <w:r w:rsidRPr="00A575C0">
              <w:t xml:space="preserve"> root </w:t>
            </w:r>
            <w:r w:rsidRPr="00A575C0">
              <w:t>能配置此属性</w:t>
            </w:r>
          </w:p>
          <w:p w14:paraId="7B53313C" w14:textId="77777777" w:rsidR="00A575C0" w:rsidRPr="00A575C0" w:rsidRDefault="00A575C0" w:rsidP="00A575C0">
            <w:pPr>
              <w:pStyle w:val="SourceCode"/>
            </w:pPr>
            <w:r w:rsidRPr="00A575C0">
              <w:t xml:space="preserve">s  </w:t>
            </w:r>
            <w:r w:rsidRPr="00A575C0">
              <w:t>：当文件配置了</w:t>
            </w:r>
            <w:r w:rsidRPr="00A575C0">
              <w:t xml:space="preserve"> s </w:t>
            </w:r>
            <w:r w:rsidRPr="00A575C0">
              <w:t>属性时，如果这个文件被删除，他将会被完全的移除出这个硬盘</w:t>
            </w:r>
          </w:p>
          <w:p w14:paraId="4194D44A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空间，所以如果误删了，完全无法救回来了喔！</w:t>
            </w:r>
          </w:p>
          <w:p w14:paraId="05A100B7" w14:textId="77777777" w:rsidR="00A575C0" w:rsidRPr="00A575C0" w:rsidRDefault="00A575C0" w:rsidP="00A575C0">
            <w:pPr>
              <w:pStyle w:val="SourceCode"/>
            </w:pPr>
            <w:r w:rsidRPr="00A575C0">
              <w:t xml:space="preserve">u  </w:t>
            </w:r>
            <w:r w:rsidRPr="00A575C0">
              <w:t>：与</w:t>
            </w:r>
            <w:r w:rsidRPr="00A575C0">
              <w:t xml:space="preserve"> s </w:t>
            </w:r>
            <w:r w:rsidRPr="00A575C0">
              <w:t>相反的，当使用</w:t>
            </w:r>
            <w:r w:rsidRPr="00A575C0">
              <w:t xml:space="preserve"> u </w:t>
            </w:r>
            <w:r w:rsidRPr="00A575C0">
              <w:t>来配置文件时，如果该文件被删除了，则数据内容其实还</w:t>
            </w:r>
          </w:p>
          <w:p w14:paraId="0CA51A31" w14:textId="77777777" w:rsidR="00A575C0" w:rsidRPr="00A575C0" w:rsidRDefault="00A575C0" w:rsidP="00A575C0">
            <w:pPr>
              <w:pStyle w:val="SourceCode"/>
            </w:pPr>
            <w:r w:rsidRPr="00A575C0">
              <w:t xml:space="preserve">     </w:t>
            </w:r>
            <w:r w:rsidRPr="00A575C0">
              <w:t>存在磁碟中，可以使用来救援该文件喔！</w:t>
            </w:r>
          </w:p>
          <w:p w14:paraId="34EA75A3" w14:textId="77777777" w:rsidR="00A575C0" w:rsidRPr="00A575C0" w:rsidRDefault="00A575C0" w:rsidP="00A57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A575C0">
              <w:rPr>
                <w:rFonts w:ascii="宋体" w:eastAsia="宋体" w:hAnsi="宋体" w:cs="宋体"/>
                <w:szCs w:val="24"/>
              </w:rPr>
              <w:t>注意：属性配置常见的是 a 与 i 的配置值，而且很多配置值必须要身为 root 才能配置</w:t>
            </w:r>
          </w:p>
          <w:p w14:paraId="21AFABA9" w14:textId="77777777" w:rsidR="00A575C0" w:rsidRPr="00A575C0" w:rsidRDefault="00A575C0" w:rsidP="00A57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</w:p>
          <w:p w14:paraId="6B5923C5" w14:textId="77777777" w:rsidR="00A575C0" w:rsidRPr="00A575C0" w:rsidRDefault="00A575C0" w:rsidP="00A575C0">
            <w:pPr>
              <w:pStyle w:val="SourceCode"/>
            </w:pPr>
            <w:r w:rsidRPr="00A575C0">
              <w:t>范例：请尝试到</w:t>
            </w:r>
            <w:r w:rsidRPr="00A575C0">
              <w:t>/tmp</w:t>
            </w:r>
            <w:r w:rsidRPr="00A575C0">
              <w:t>底下创建文件，并加入</w:t>
            </w:r>
            <w:r w:rsidRPr="00A575C0">
              <w:t xml:space="preserve"> i </w:t>
            </w:r>
            <w:r w:rsidRPr="00A575C0">
              <w:t>的参数，尝试删除看看。</w:t>
            </w:r>
          </w:p>
          <w:p w14:paraId="55BE314E" w14:textId="77777777" w:rsidR="00A575C0" w:rsidRPr="00A575C0" w:rsidRDefault="00A575C0" w:rsidP="00A575C0">
            <w:pPr>
              <w:pStyle w:val="SourceCode"/>
            </w:pPr>
            <w:r w:rsidRPr="00A575C0">
              <w:t>[root@www ~]# cd /tmp</w:t>
            </w:r>
          </w:p>
          <w:p w14:paraId="7C76572C" w14:textId="77777777" w:rsidR="00A575C0" w:rsidRPr="00A575C0" w:rsidRDefault="00A575C0" w:rsidP="00A575C0">
            <w:pPr>
              <w:pStyle w:val="SourceCode"/>
            </w:pPr>
            <w:r w:rsidRPr="00A575C0">
              <w:t>[root@www tmp]# touch attrtest     &lt;==</w:t>
            </w:r>
            <w:r w:rsidRPr="00A575C0">
              <w:t>创建一个空文件</w:t>
            </w:r>
          </w:p>
          <w:p w14:paraId="62FB2B05" w14:textId="77777777" w:rsidR="00A575C0" w:rsidRPr="00A575C0" w:rsidRDefault="00A575C0" w:rsidP="00A575C0">
            <w:pPr>
              <w:pStyle w:val="SourceCode"/>
            </w:pPr>
            <w:r w:rsidRPr="00A575C0">
              <w:t>[root@www tmp]# chattr +i attrtest &lt;==</w:t>
            </w:r>
            <w:r w:rsidRPr="00A575C0">
              <w:t>给予</w:t>
            </w:r>
            <w:r w:rsidRPr="00A575C0">
              <w:t xml:space="preserve"> i </w:t>
            </w:r>
            <w:r w:rsidRPr="00A575C0">
              <w:t>的属性</w:t>
            </w:r>
          </w:p>
          <w:p w14:paraId="58AE385B" w14:textId="77777777" w:rsidR="00A575C0" w:rsidRPr="00A575C0" w:rsidRDefault="00A575C0" w:rsidP="00A575C0">
            <w:pPr>
              <w:pStyle w:val="SourceCode"/>
            </w:pPr>
            <w:r w:rsidRPr="00A575C0">
              <w:lastRenderedPageBreak/>
              <w:t>[root@www tmp]# rm attrtest        &lt;==</w:t>
            </w:r>
            <w:r w:rsidRPr="00A575C0">
              <w:t>尝试删除看看</w:t>
            </w:r>
          </w:p>
          <w:p w14:paraId="2EB4D739" w14:textId="77777777" w:rsidR="00A575C0" w:rsidRPr="00A575C0" w:rsidRDefault="00A575C0" w:rsidP="00A575C0">
            <w:pPr>
              <w:pStyle w:val="SourceCode"/>
            </w:pPr>
            <w:r w:rsidRPr="00A575C0">
              <w:t>rm: remove write-protected regular empty file `attrtest'? y</w:t>
            </w:r>
          </w:p>
          <w:p w14:paraId="6AB16937" w14:textId="77777777" w:rsidR="00A575C0" w:rsidRPr="00A575C0" w:rsidRDefault="00A575C0" w:rsidP="00A575C0">
            <w:pPr>
              <w:pStyle w:val="SourceCode"/>
            </w:pPr>
            <w:r w:rsidRPr="00A575C0">
              <w:t>rm: cannot remove `attrtest': Operation not permitted  &lt;==</w:t>
            </w:r>
            <w:r w:rsidRPr="00A575C0">
              <w:t>操作不许可</w:t>
            </w:r>
          </w:p>
          <w:p w14:paraId="331E5612" w14:textId="77777777" w:rsidR="00A575C0" w:rsidRPr="00A575C0" w:rsidRDefault="00A575C0" w:rsidP="00A575C0">
            <w:pPr>
              <w:pStyle w:val="SourceCode"/>
            </w:pPr>
            <w:r w:rsidRPr="00A575C0">
              <w:t xml:space="preserve"># </w:t>
            </w:r>
            <w:r w:rsidRPr="00A575C0">
              <w:t>看到了吗？呼呼！连</w:t>
            </w:r>
            <w:r w:rsidRPr="00A575C0">
              <w:t xml:space="preserve"> root </w:t>
            </w:r>
            <w:r w:rsidRPr="00A575C0">
              <w:t>也没有办法将这个文件删除呢！赶紧解除配置！</w:t>
            </w:r>
          </w:p>
          <w:p w14:paraId="2DD8CA61" w14:textId="77777777" w:rsidR="00A575C0" w:rsidRPr="00A575C0" w:rsidRDefault="00A575C0" w:rsidP="00A575C0">
            <w:pPr>
              <w:pStyle w:val="SourceCode"/>
            </w:pPr>
          </w:p>
          <w:p w14:paraId="70D8BCE8" w14:textId="77777777" w:rsidR="00A575C0" w:rsidRPr="00A575C0" w:rsidRDefault="00A575C0" w:rsidP="00A575C0">
            <w:pPr>
              <w:pStyle w:val="SourceCode"/>
            </w:pPr>
            <w:r w:rsidRPr="00A575C0">
              <w:t>范例：请将该文件的</w:t>
            </w:r>
            <w:r w:rsidRPr="00A575C0">
              <w:t xml:space="preserve"> i </w:t>
            </w:r>
            <w:r w:rsidRPr="00A575C0">
              <w:t>属性取消！</w:t>
            </w:r>
          </w:p>
          <w:p w14:paraId="45D41009" w14:textId="77777777" w:rsidR="00A575C0" w:rsidRPr="00A575C0" w:rsidRDefault="00A575C0" w:rsidP="00A575C0">
            <w:pPr>
              <w:pStyle w:val="SourceCode"/>
            </w:pPr>
            <w:r w:rsidRPr="00A575C0">
              <w:t>[root@www tmp]# chattr -i attrtest</w:t>
            </w:r>
          </w:p>
          <w:p w14:paraId="7377F791" w14:textId="77777777" w:rsidR="00A575C0" w:rsidRPr="00A575C0" w:rsidRDefault="00A575C0" w:rsidP="00A575C0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</w:p>
        </w:tc>
      </w:tr>
    </w:tbl>
    <w:p w14:paraId="20E2F6B3" w14:textId="77777777" w:rsidR="00A575C0" w:rsidRPr="00A575C0" w:rsidRDefault="00A575C0" w:rsidP="00A575C0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A575C0">
        <w:rPr>
          <w:rFonts w:ascii="宋体" w:eastAsia="宋体" w:hAnsi="宋体" w:cs="宋体"/>
          <w:szCs w:val="24"/>
        </w:rPr>
        <w:lastRenderedPageBreak/>
        <w:t xml:space="preserve">这个命令是很重要的，尤其是在系统的数据安全上面！由於这些属性是隐藏的性质，所以需要以 </w:t>
      </w:r>
      <w:hyperlink r:id="rId11" w:anchor="lsattr" w:history="1">
        <w:r w:rsidRPr="00A575C0">
          <w:rPr>
            <w:rFonts w:ascii="宋体" w:eastAsia="宋体" w:hAnsi="宋体" w:cs="宋体"/>
            <w:color w:val="0000FF"/>
            <w:szCs w:val="24"/>
            <w:u w:val="single"/>
          </w:rPr>
          <w:t>lsattr</w:t>
        </w:r>
      </w:hyperlink>
      <w:r w:rsidRPr="00A575C0">
        <w:rPr>
          <w:rFonts w:ascii="宋体" w:eastAsia="宋体" w:hAnsi="宋体" w:cs="宋体"/>
          <w:szCs w:val="24"/>
        </w:rPr>
        <w:t xml:space="preserve"> 才能看到该属性呦！其中，个人认为最重要的当属 +i 与 +a 这个属性了。+i 可以让一个文件无法被更动，对於需要强烈的系统安全的人来说， 真是相当的重要的！里头还有相当多的属性是需要 root 才能配置的呢！</w:t>
      </w:r>
    </w:p>
    <w:p w14:paraId="3E1EEBEC" w14:textId="77777777" w:rsidR="00A575C0" w:rsidRPr="00A575C0" w:rsidRDefault="00A575C0" w:rsidP="00A575C0">
      <w:pPr>
        <w:spacing w:before="100" w:beforeAutospacing="1" w:after="100" w:afterAutospacing="1" w:line="240" w:lineRule="auto"/>
        <w:ind w:firstLineChars="0" w:firstLine="480"/>
        <w:jc w:val="left"/>
        <w:rPr>
          <w:rFonts w:ascii="宋体" w:eastAsia="宋体" w:hAnsi="宋体" w:cs="宋体"/>
          <w:szCs w:val="24"/>
        </w:rPr>
      </w:pPr>
      <w:r w:rsidRPr="00A575C0">
        <w:rPr>
          <w:rFonts w:ascii="宋体" w:eastAsia="宋体" w:hAnsi="宋体" w:cs="宋体"/>
          <w:szCs w:val="24"/>
        </w:rPr>
        <w:t>此外，如果是 log file 这种的登录档，就更需要 +a 这个可以添加，但是不能修改旧有的数据与删除的参数了！怎样？很棒吧！ 未来提到</w:t>
      </w:r>
      <w:hyperlink r:id="rId12" w:history="1">
        <w:r w:rsidRPr="00A575C0">
          <w:rPr>
            <w:rFonts w:ascii="宋体" w:eastAsia="宋体" w:hAnsi="宋体" w:cs="宋体"/>
            <w:color w:val="0000FF"/>
            <w:szCs w:val="24"/>
            <w:u w:val="single"/>
          </w:rPr>
          <w:t>登录档 (十九章)</w:t>
        </w:r>
      </w:hyperlink>
      <w:r w:rsidRPr="00A575C0">
        <w:rPr>
          <w:rFonts w:ascii="宋体" w:eastAsia="宋体" w:hAnsi="宋体" w:cs="宋体"/>
          <w:szCs w:val="24"/>
        </w:rPr>
        <w:t xml:space="preserve"> 的认知时，我们再来聊一聊如何配置他吧！</w:t>
      </w:r>
    </w:p>
    <w:p w14:paraId="70B4F192" w14:textId="77777777" w:rsidR="0069326B" w:rsidRPr="0069326B" w:rsidRDefault="0069326B" w:rsidP="0069326B">
      <w:pPr>
        <w:pStyle w:val="1"/>
        <w:spacing w:before="120" w:after="120"/>
      </w:pPr>
      <w:r w:rsidRPr="0069326B">
        <w:t>极重要！权限与命令间的关系：</w:t>
      </w:r>
    </w:p>
    <w:p w14:paraId="68A44F12" w14:textId="77777777" w:rsidR="0069326B" w:rsidRPr="0069326B" w:rsidRDefault="0069326B" w:rsidP="0069326B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我们知道权限对於使用者帐号来说是非常重要的，因为他可以限制使用者能不能读取/创建/删除/修改文件或目录！ 在这一章我们介绍了很多文件系统的管理命令，第六章则介绍了很多文件权限的意义。在这个小节当中， 我们就将这两者结合起来，说明一下什么命令在什么样的权限下才能够运行吧！^_^</w:t>
      </w:r>
    </w:p>
    <w:p w14:paraId="027A4813" w14:textId="77777777" w:rsidR="0069326B" w:rsidRPr="0069326B" w:rsidRDefault="0069326B" w:rsidP="0069326B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一、让使用者能进入某目录成为『可工作目录』的基本权限为何：</w:t>
      </w:r>
    </w:p>
    <w:p w14:paraId="282BAEE9" w14:textId="77777777" w:rsidR="0069326B" w:rsidRPr="0069326B" w:rsidRDefault="0069326B" w:rsidP="0069326B">
      <w:pPr>
        <w:numPr>
          <w:ilvl w:val="0"/>
          <w:numId w:val="35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可使用的命令：例如 cd 等变换工作目录的命令；</w:t>
      </w:r>
    </w:p>
    <w:p w14:paraId="2EE1E85B" w14:textId="77777777" w:rsidR="0069326B" w:rsidRPr="0069326B" w:rsidRDefault="0069326B" w:rsidP="0069326B">
      <w:pPr>
        <w:numPr>
          <w:ilvl w:val="0"/>
          <w:numId w:val="35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目录所需权限：使用者对这个目录至少需要具有 x 的权限</w:t>
      </w:r>
    </w:p>
    <w:p w14:paraId="2B9BAF05" w14:textId="77777777" w:rsidR="0069326B" w:rsidRPr="0069326B" w:rsidRDefault="0069326B" w:rsidP="0069326B">
      <w:pPr>
        <w:numPr>
          <w:ilvl w:val="0"/>
          <w:numId w:val="35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额外需求：如果使用者想要在这个目录内利用 ls 查阅档名，则使用者对此目录还需要 r 的权限。</w:t>
      </w:r>
    </w:p>
    <w:p w14:paraId="0E9622FE" w14:textId="77777777" w:rsidR="0069326B" w:rsidRPr="0069326B" w:rsidRDefault="0069326B" w:rsidP="0069326B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二、使用者在某个目录内读取一个文件的基本权限为何？</w:t>
      </w:r>
    </w:p>
    <w:p w14:paraId="30C92B63" w14:textId="77777777" w:rsidR="0069326B" w:rsidRPr="0069326B" w:rsidRDefault="0069326B" w:rsidP="0069326B">
      <w:pPr>
        <w:numPr>
          <w:ilvl w:val="0"/>
          <w:numId w:val="36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可使用的命令：例如本章谈到的 cat, more, less等等</w:t>
      </w:r>
    </w:p>
    <w:p w14:paraId="309248E3" w14:textId="77777777" w:rsidR="0069326B" w:rsidRPr="0069326B" w:rsidRDefault="0069326B" w:rsidP="0069326B">
      <w:pPr>
        <w:numPr>
          <w:ilvl w:val="0"/>
          <w:numId w:val="36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目录所需权限：使用者对这个目录至少需要具有 x 权限；</w:t>
      </w:r>
    </w:p>
    <w:p w14:paraId="7702F0B9" w14:textId="77777777" w:rsidR="0069326B" w:rsidRPr="0069326B" w:rsidRDefault="0069326B" w:rsidP="0069326B">
      <w:pPr>
        <w:numPr>
          <w:ilvl w:val="0"/>
          <w:numId w:val="36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文件所需权限：使用者对文件至少需要具有 r 的权限才行！</w:t>
      </w:r>
    </w:p>
    <w:p w14:paraId="46D9D541" w14:textId="77777777" w:rsidR="0069326B" w:rsidRPr="0069326B" w:rsidRDefault="0069326B" w:rsidP="0069326B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三、让使用者可以修改一个文件的基本权限为何？</w:t>
      </w:r>
    </w:p>
    <w:p w14:paraId="2DD6F5C2" w14:textId="77777777" w:rsidR="0069326B" w:rsidRPr="0069326B" w:rsidRDefault="0069326B" w:rsidP="0069326B">
      <w:pPr>
        <w:numPr>
          <w:ilvl w:val="0"/>
          <w:numId w:val="37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 xml:space="preserve">可使用的命令：例如 </w:t>
      </w:r>
      <w:hyperlink r:id="rId13" w:anchor="nano" w:history="1">
        <w:r w:rsidRPr="0069326B">
          <w:rPr>
            <w:rFonts w:ascii="宋体" w:eastAsia="宋体" w:hAnsi="宋体" w:cs="宋体"/>
            <w:color w:val="0000FF"/>
            <w:szCs w:val="24"/>
            <w:u w:val="single"/>
          </w:rPr>
          <w:t>nano</w:t>
        </w:r>
      </w:hyperlink>
      <w:r w:rsidRPr="0069326B">
        <w:rPr>
          <w:rFonts w:ascii="宋体" w:eastAsia="宋体" w:hAnsi="宋体" w:cs="宋体"/>
          <w:szCs w:val="24"/>
        </w:rPr>
        <w:t xml:space="preserve"> 或未来要介绍的 </w:t>
      </w:r>
      <w:hyperlink r:id="rId14" w:history="1">
        <w:r w:rsidRPr="0069326B">
          <w:rPr>
            <w:rFonts w:ascii="宋体" w:eastAsia="宋体" w:hAnsi="宋体" w:cs="宋体"/>
            <w:color w:val="0000FF"/>
            <w:szCs w:val="24"/>
            <w:u w:val="single"/>
          </w:rPr>
          <w:t>vi</w:t>
        </w:r>
      </w:hyperlink>
      <w:r w:rsidRPr="0069326B">
        <w:rPr>
          <w:rFonts w:ascii="宋体" w:eastAsia="宋体" w:hAnsi="宋体" w:cs="宋体"/>
          <w:szCs w:val="24"/>
        </w:rPr>
        <w:t xml:space="preserve"> 编辑器等；</w:t>
      </w:r>
    </w:p>
    <w:p w14:paraId="2A9ED078" w14:textId="77777777" w:rsidR="0069326B" w:rsidRPr="0069326B" w:rsidRDefault="0069326B" w:rsidP="0069326B">
      <w:pPr>
        <w:numPr>
          <w:ilvl w:val="0"/>
          <w:numId w:val="37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目录所需权限：使用者在该文件所在的目录至少要有 x 权限；</w:t>
      </w:r>
    </w:p>
    <w:p w14:paraId="29B05FE4" w14:textId="77777777" w:rsidR="0069326B" w:rsidRPr="0069326B" w:rsidRDefault="0069326B" w:rsidP="0069326B">
      <w:pPr>
        <w:numPr>
          <w:ilvl w:val="0"/>
          <w:numId w:val="37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文件所需权限：使用者对该文件至少要有 r, w 权限</w:t>
      </w:r>
    </w:p>
    <w:p w14:paraId="6E5B6E90" w14:textId="77777777" w:rsidR="0069326B" w:rsidRPr="0069326B" w:rsidRDefault="0069326B" w:rsidP="0069326B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lastRenderedPageBreak/>
        <w:t>四、让一个使用者可以创建一个文件的基本权限为何？</w:t>
      </w:r>
    </w:p>
    <w:p w14:paraId="44AD881E" w14:textId="77777777" w:rsidR="0069326B" w:rsidRPr="0069326B" w:rsidRDefault="0069326B" w:rsidP="0069326B">
      <w:pPr>
        <w:numPr>
          <w:ilvl w:val="0"/>
          <w:numId w:val="38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目录所需权限：使用者在该目录要具有 w,x 的权限，重点在 w 啦！</w:t>
      </w:r>
    </w:p>
    <w:p w14:paraId="504BBFD6" w14:textId="77777777" w:rsidR="0069326B" w:rsidRPr="0069326B" w:rsidRDefault="0069326B" w:rsidP="0069326B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五、让使用者进入某目录并运行该目录下的某个命令之基本权限为何？</w:t>
      </w:r>
    </w:p>
    <w:p w14:paraId="050B65E3" w14:textId="77777777" w:rsidR="0069326B" w:rsidRPr="0069326B" w:rsidRDefault="0069326B" w:rsidP="0069326B">
      <w:pPr>
        <w:numPr>
          <w:ilvl w:val="0"/>
          <w:numId w:val="39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目录所需权限：使用者在该目录至少要有 x 的权限；</w:t>
      </w:r>
    </w:p>
    <w:p w14:paraId="21507395" w14:textId="77777777" w:rsidR="0069326B" w:rsidRPr="0069326B" w:rsidRDefault="0069326B" w:rsidP="0069326B">
      <w:pPr>
        <w:numPr>
          <w:ilvl w:val="0"/>
          <w:numId w:val="39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szCs w:val="24"/>
        </w:rPr>
      </w:pPr>
      <w:r w:rsidRPr="0069326B">
        <w:rPr>
          <w:rFonts w:ascii="宋体" w:eastAsia="宋体" w:hAnsi="宋体" w:cs="宋体"/>
          <w:szCs w:val="24"/>
        </w:rPr>
        <w:t>文件所需权限：使用者在该文件至少需要有 x 的权限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62"/>
      </w:tblGrid>
      <w:tr w:rsidR="0069326B" w:rsidRPr="0069326B" w14:paraId="6BC4E37C" w14:textId="77777777" w:rsidTr="006932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EE4DC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>例题：</w:t>
            </w:r>
          </w:p>
          <w:p w14:paraId="074E9B93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 xml:space="preserve">让一个使用者 vbird 能够进行『cp /dir1/file1 /dir2』的命令时，请说明 dir1, file1, dir2 的最小所需权限为何？ </w:t>
            </w:r>
          </w:p>
          <w:p w14:paraId="6DB30D19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>答：</w:t>
            </w:r>
          </w:p>
          <w:p w14:paraId="090A68DA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 xml:space="preserve">运行 cp 时， vbird 要『能够读取来源档，并且写入目标档！』所以应参考上述第二点与第四点的说明！ 因此各文件/目录的最小权限应该是： </w:t>
            </w:r>
          </w:p>
          <w:p w14:paraId="6F6534E8" w14:textId="77777777" w:rsidR="0069326B" w:rsidRPr="0069326B" w:rsidRDefault="0069326B" w:rsidP="0069326B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firstLineChars="0"/>
              <w:jc w:val="left"/>
              <w:rPr>
                <w:rFonts w:ascii="细明体" w:eastAsia="细明体" w:hAnsi="宋体" w:cs="宋体"/>
                <w:szCs w:val="24"/>
              </w:rPr>
            </w:pPr>
            <w:r w:rsidRPr="0069326B">
              <w:rPr>
                <w:rFonts w:ascii="细明体" w:eastAsia="细明体" w:hAnsi="宋体" w:cs="宋体" w:hint="eastAsia"/>
                <w:szCs w:val="24"/>
              </w:rPr>
              <w:t>dir1 ：至少需要有 x 权限；</w:t>
            </w:r>
          </w:p>
          <w:p w14:paraId="18AB8D96" w14:textId="77777777" w:rsidR="0069326B" w:rsidRPr="0069326B" w:rsidRDefault="0069326B" w:rsidP="0069326B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firstLineChars="0"/>
              <w:jc w:val="left"/>
              <w:rPr>
                <w:rFonts w:ascii="细明体" w:eastAsia="细明体" w:hAnsi="宋体" w:cs="宋体"/>
                <w:szCs w:val="24"/>
              </w:rPr>
            </w:pPr>
            <w:r w:rsidRPr="0069326B">
              <w:rPr>
                <w:rFonts w:ascii="细明体" w:eastAsia="细明体" w:hAnsi="宋体" w:cs="宋体" w:hint="eastAsia"/>
                <w:szCs w:val="24"/>
              </w:rPr>
              <w:t>file1：至少需要有 r 权限；</w:t>
            </w:r>
          </w:p>
          <w:p w14:paraId="08637D27" w14:textId="77777777" w:rsidR="0069326B" w:rsidRPr="0069326B" w:rsidRDefault="0069326B" w:rsidP="0069326B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firstLineChars="0"/>
              <w:jc w:val="left"/>
              <w:rPr>
                <w:rFonts w:ascii="细明体" w:eastAsia="细明体" w:hAnsi="宋体" w:cs="宋体"/>
                <w:szCs w:val="24"/>
              </w:rPr>
            </w:pPr>
            <w:r w:rsidRPr="0069326B">
              <w:rPr>
                <w:rFonts w:ascii="细明体" w:eastAsia="细明体" w:hAnsi="宋体" w:cs="宋体" w:hint="eastAsia"/>
                <w:szCs w:val="24"/>
              </w:rPr>
              <w:t>dir2 ：至少需要有 w, x 权限。</w:t>
            </w:r>
          </w:p>
        </w:tc>
      </w:tr>
    </w:tbl>
    <w:p w14:paraId="7B57ED3A" w14:textId="77777777" w:rsidR="0069326B" w:rsidRPr="0069326B" w:rsidRDefault="0069326B" w:rsidP="0069326B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62"/>
      </w:tblGrid>
      <w:tr w:rsidR="0069326B" w:rsidRPr="0069326B" w14:paraId="14F74268" w14:textId="77777777" w:rsidTr="006932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BA89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>例题：</w:t>
            </w:r>
          </w:p>
          <w:p w14:paraId="3CE50C56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 xml:space="preserve">有一个文件全名为 /home/student/www/index.html ，各相关文件/目录的权限如下： </w:t>
            </w:r>
          </w:p>
          <w:p w14:paraId="3A170EBE" w14:textId="77777777" w:rsidR="0069326B" w:rsidRPr="0069326B" w:rsidRDefault="0069326B" w:rsidP="00693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细明体" w:eastAsia="细明体" w:hAnsi="宋体" w:cs="宋体"/>
                <w:sz w:val="20"/>
                <w:szCs w:val="20"/>
              </w:rPr>
            </w:pPr>
            <w:r w:rsidRPr="0069326B">
              <w:rPr>
                <w:rFonts w:ascii="细明体" w:eastAsia="细明体" w:hAnsi="宋体" w:cs="宋体" w:hint="eastAsia"/>
                <w:sz w:val="20"/>
                <w:szCs w:val="20"/>
              </w:rPr>
              <w:t>drwxr-xr-x 23 root    root    4096 Sep 22 12:09 /</w:t>
            </w:r>
          </w:p>
          <w:p w14:paraId="219D5E26" w14:textId="77777777" w:rsidR="0069326B" w:rsidRPr="0069326B" w:rsidRDefault="0069326B" w:rsidP="00693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细明体" w:eastAsia="细明体" w:hAnsi="宋体" w:cs="宋体"/>
                <w:sz w:val="20"/>
                <w:szCs w:val="20"/>
              </w:rPr>
            </w:pPr>
            <w:r w:rsidRPr="0069326B">
              <w:rPr>
                <w:rFonts w:ascii="细明体" w:eastAsia="细明体" w:hAnsi="宋体" w:cs="宋体" w:hint="eastAsia"/>
                <w:sz w:val="20"/>
                <w:szCs w:val="20"/>
              </w:rPr>
              <w:t>drwxr-xr-x  6 root    root    4096 Sep 29 02:21 /home</w:t>
            </w:r>
          </w:p>
          <w:p w14:paraId="2D31AA74" w14:textId="77777777" w:rsidR="0069326B" w:rsidRPr="0069326B" w:rsidRDefault="0069326B" w:rsidP="00693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细明体" w:eastAsia="细明体" w:hAnsi="宋体" w:cs="宋体"/>
                <w:sz w:val="20"/>
                <w:szCs w:val="20"/>
              </w:rPr>
            </w:pPr>
            <w:r w:rsidRPr="0069326B">
              <w:rPr>
                <w:rFonts w:ascii="细明体" w:eastAsia="细明体" w:hAnsi="宋体" w:cs="宋体" w:hint="eastAsia"/>
                <w:sz w:val="20"/>
                <w:szCs w:val="20"/>
              </w:rPr>
              <w:t>drwx------  6 student student 4096 Sep 29 02:23 /home/student</w:t>
            </w:r>
          </w:p>
          <w:p w14:paraId="6564E507" w14:textId="77777777" w:rsidR="0069326B" w:rsidRPr="0069326B" w:rsidRDefault="0069326B" w:rsidP="00693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细明体" w:eastAsia="细明体" w:hAnsi="宋体" w:cs="宋体"/>
                <w:sz w:val="20"/>
                <w:szCs w:val="20"/>
              </w:rPr>
            </w:pPr>
            <w:r w:rsidRPr="0069326B">
              <w:rPr>
                <w:rFonts w:ascii="细明体" w:eastAsia="细明体" w:hAnsi="宋体" w:cs="宋体" w:hint="eastAsia"/>
                <w:sz w:val="20"/>
                <w:szCs w:val="20"/>
              </w:rPr>
              <w:t>drwxr-xr-x  6 student student 4096 Sep 29 02:24 /home/student/www</w:t>
            </w:r>
          </w:p>
          <w:p w14:paraId="6AB322EB" w14:textId="77777777" w:rsidR="0069326B" w:rsidRPr="0069326B" w:rsidRDefault="0069326B" w:rsidP="00693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细明体" w:eastAsia="细明体" w:hAnsi="宋体" w:cs="宋体"/>
                <w:sz w:val="20"/>
                <w:szCs w:val="20"/>
              </w:rPr>
            </w:pPr>
            <w:r w:rsidRPr="0069326B">
              <w:rPr>
                <w:rFonts w:ascii="细明体" w:eastAsia="细明体" w:hAnsi="宋体" w:cs="宋体" w:hint="eastAsia"/>
                <w:sz w:val="20"/>
                <w:szCs w:val="20"/>
              </w:rPr>
              <w:t>-rwxr--r--  6 student student  369 Sep 29 02:27 /home/student/www/index.html</w:t>
            </w:r>
          </w:p>
          <w:p w14:paraId="754F885B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 xml:space="preserve">请问 vbird 这个帐号(不属於student群组)能否读取 index.html 这个文件呢？ </w:t>
            </w:r>
          </w:p>
          <w:p w14:paraId="072EF5FC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>答：</w:t>
            </w:r>
          </w:p>
          <w:p w14:paraId="2F9F7FD1" w14:textId="77777777" w:rsidR="0069326B" w:rsidRPr="0069326B" w:rsidRDefault="0069326B" w:rsidP="0069326B">
            <w:pPr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Cs w:val="24"/>
              </w:rPr>
            </w:pPr>
            <w:r w:rsidRPr="0069326B">
              <w:rPr>
                <w:rFonts w:ascii="宋体" w:eastAsia="宋体" w:hAnsi="宋体" w:cs="宋体"/>
                <w:szCs w:val="24"/>
              </w:rPr>
              <w:t>虽然 www 与 index.html 是可以让 vbird 读取的权限，但是因为目录结构是由根目录一层一层读取的， 因此 vbird 可进入 /home 但是却不可进入 /home/student/ ，既然连进入 /home/student 都不许了， 当然就读不到 index.html 了！所以答案是『vbird不会读取到 index.html 的内容』喔！</w:t>
            </w:r>
            <w:r w:rsidRPr="0069326B">
              <w:rPr>
                <w:rFonts w:ascii="宋体" w:eastAsia="宋体" w:hAnsi="宋体" w:cs="宋体"/>
                <w:szCs w:val="24"/>
              </w:rPr>
              <w:br/>
            </w:r>
            <w:r w:rsidRPr="0069326B">
              <w:rPr>
                <w:rFonts w:ascii="宋体" w:eastAsia="宋体" w:hAnsi="宋体" w:cs="宋体"/>
                <w:szCs w:val="24"/>
              </w:rPr>
              <w:br/>
            </w:r>
            <w:r w:rsidRPr="0069326B">
              <w:rPr>
                <w:rFonts w:ascii="宋体" w:eastAsia="宋体" w:hAnsi="宋体" w:cs="宋体"/>
                <w:szCs w:val="24"/>
              </w:rPr>
              <w:lastRenderedPageBreak/>
              <w:t xml:space="preserve">那要如何修改权限呢？其实只要将 /home/student 的权限修改为最小 711 ，或者直接给予 755 就可以罗！ 这可是很重要的概念喔！ </w:t>
            </w:r>
          </w:p>
        </w:tc>
      </w:tr>
    </w:tbl>
    <w:p w14:paraId="41D6787E" w14:textId="77777777" w:rsidR="00032086" w:rsidRPr="00032086" w:rsidRDefault="00032086" w:rsidP="00032086">
      <w:pPr>
        <w:ind w:firstLine="480"/>
        <w:rPr>
          <w:rFonts w:hint="eastAsia"/>
        </w:rPr>
      </w:pPr>
    </w:p>
    <w:sectPr w:rsidR="00032086" w:rsidRPr="00032086" w:rsidSect="008F67AE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2FBF" w14:textId="77777777" w:rsidR="00B40447" w:rsidRDefault="00B40447">
      <w:pPr>
        <w:spacing w:line="240" w:lineRule="auto"/>
        <w:ind w:firstLine="480"/>
      </w:pPr>
      <w:r>
        <w:separator/>
      </w:r>
    </w:p>
    <w:p w14:paraId="35BF7B11" w14:textId="77777777" w:rsidR="00B40447" w:rsidRDefault="00B40447">
      <w:pPr>
        <w:ind w:firstLine="480"/>
      </w:pPr>
    </w:p>
  </w:endnote>
  <w:endnote w:type="continuationSeparator" w:id="0">
    <w:p w14:paraId="1009BF74" w14:textId="77777777" w:rsidR="00B40447" w:rsidRDefault="00B40447">
      <w:pPr>
        <w:spacing w:line="240" w:lineRule="auto"/>
        <w:ind w:firstLine="480"/>
      </w:pPr>
      <w:r>
        <w:continuationSeparator/>
      </w:r>
    </w:p>
    <w:p w14:paraId="61028A4C" w14:textId="77777777" w:rsidR="00B40447" w:rsidRDefault="00B40447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6C1C5116-DD84-401D-A65C-9C3048326882}"/>
    <w:embedBold r:id="rId2" w:fontKey="{EAD54244-0599-4375-B155-48E769B2E90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3" w:fontKey="{E1C06923-3DDD-4186-B51F-8AEE9A27EB8A}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925408"/>
      <w:docPartObj>
        <w:docPartGallery w:val="Page Numbers (Bottom of Page)"/>
        <w:docPartUnique/>
      </w:docPartObj>
    </w:sdtPr>
    <w:sdtEndPr/>
    <w:sdtContent>
      <w:p w14:paraId="717A3B56" w14:textId="77777777" w:rsidR="008F67AE" w:rsidRDefault="008F67AE" w:rsidP="008F67A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434973" w14:textId="77777777" w:rsidR="00E2639E" w:rsidRDefault="00E2639E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9448" w14:textId="77777777" w:rsidR="00B40447" w:rsidRDefault="00B40447">
      <w:pPr>
        <w:ind w:firstLine="480"/>
      </w:pPr>
      <w:r>
        <w:separator/>
      </w:r>
    </w:p>
    <w:p w14:paraId="7543794D" w14:textId="77777777" w:rsidR="00B40447" w:rsidRDefault="00B40447">
      <w:pPr>
        <w:ind w:firstLine="480"/>
      </w:pPr>
    </w:p>
  </w:footnote>
  <w:footnote w:type="continuationSeparator" w:id="0">
    <w:p w14:paraId="3F5303E8" w14:textId="77777777" w:rsidR="00B40447" w:rsidRDefault="00B40447">
      <w:pPr>
        <w:ind w:firstLine="480"/>
      </w:pPr>
      <w:r>
        <w:continuationSeparator/>
      </w:r>
    </w:p>
    <w:p w14:paraId="6EC9BA4A" w14:textId="77777777" w:rsidR="00B40447" w:rsidRDefault="00B40447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644AC" w14:textId="77777777" w:rsidR="0069326B" w:rsidRDefault="0069326B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标题"/>
      <w:tag w:val=""/>
      <w:id w:val="-832839916"/>
      <w:placeholder>
        <w:docPart w:val="37A9FACD785549029CE84CEF6BC48B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89498C" w14:textId="77777777" w:rsidR="003C5BF8" w:rsidRDefault="00EC783E" w:rsidP="00567763">
        <w:pPr>
          <w:pStyle w:val="af5"/>
          <w:spacing w:line="240" w:lineRule="auto"/>
          <w:ind w:firstLineChars="0" w:firstLine="0"/>
        </w:pPr>
        <w:r>
          <w:t>xxx</w:t>
        </w:r>
        <w:r>
          <w:t>文档</w:t>
        </w:r>
      </w:p>
    </w:sdtContent>
  </w:sdt>
  <w:p w14:paraId="5CD78169" w14:textId="77777777" w:rsidR="00E2639E" w:rsidRDefault="00E2639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3254" w14:textId="77777777" w:rsidR="0069326B" w:rsidRDefault="0069326B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6C7D2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6FC91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0FED09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C9E54A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926F35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BDA80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03E0C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F83F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42A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4043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1E65EA"/>
    <w:multiLevelType w:val="multilevel"/>
    <w:tmpl w:val="41C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D49ED"/>
    <w:multiLevelType w:val="hybridMultilevel"/>
    <w:tmpl w:val="8946C410"/>
    <w:lvl w:ilvl="0" w:tplc="55121994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35A2418"/>
    <w:multiLevelType w:val="multilevel"/>
    <w:tmpl w:val="BA7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CD2DE"/>
    <w:multiLevelType w:val="multilevel"/>
    <w:tmpl w:val="A804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8B5090"/>
    <w:multiLevelType w:val="multilevel"/>
    <w:tmpl w:val="C75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A1C88"/>
    <w:multiLevelType w:val="hybridMultilevel"/>
    <w:tmpl w:val="80AA5AF4"/>
    <w:lvl w:ilvl="0" w:tplc="15022C0E">
      <w:start w:val="1"/>
      <w:numFmt w:val="decimal"/>
      <w:pStyle w:val="a0"/>
      <w:lvlText w:val="%1."/>
      <w:lvlJc w:val="left"/>
      <w:pPr>
        <w:ind w:left="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87629B1"/>
    <w:multiLevelType w:val="multilevel"/>
    <w:tmpl w:val="284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00B49"/>
    <w:multiLevelType w:val="multilevel"/>
    <w:tmpl w:val="612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9687D"/>
    <w:multiLevelType w:val="multilevel"/>
    <w:tmpl w:val="933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63EB8"/>
    <w:multiLevelType w:val="multilevel"/>
    <w:tmpl w:val="B99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27DA4"/>
    <w:multiLevelType w:val="multilevel"/>
    <w:tmpl w:val="8E5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27310"/>
    <w:multiLevelType w:val="multilevel"/>
    <w:tmpl w:val="E49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11229"/>
    <w:multiLevelType w:val="multilevel"/>
    <w:tmpl w:val="B210AD8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pStyle w:val="6"/>
      <w:suff w:val="space"/>
      <w:lvlText w:val="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11"/>
  </w:num>
  <w:num w:numId="20">
    <w:abstractNumId w:val="15"/>
  </w:num>
  <w:num w:numId="21">
    <w:abstractNumId w:val="15"/>
  </w:num>
  <w:num w:numId="22">
    <w:abstractNumId w:val="11"/>
  </w:num>
  <w:num w:numId="23">
    <w:abstractNumId w:val="15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</w:num>
  <w:num w:numId="27">
    <w:abstractNumId w:val="15"/>
  </w:num>
  <w:num w:numId="28">
    <w:abstractNumId w:val="11"/>
  </w:num>
  <w:num w:numId="29">
    <w:abstractNumId w:val="15"/>
  </w:num>
  <w:num w:numId="30">
    <w:abstractNumId w:val="11"/>
  </w:num>
  <w:num w:numId="31">
    <w:abstractNumId w:val="11"/>
  </w:num>
  <w:num w:numId="32">
    <w:abstractNumId w:val="21"/>
  </w:num>
  <w:num w:numId="33">
    <w:abstractNumId w:val="14"/>
  </w:num>
  <w:num w:numId="34">
    <w:abstractNumId w:val="19"/>
  </w:num>
  <w:num w:numId="35">
    <w:abstractNumId w:val="18"/>
  </w:num>
  <w:num w:numId="36">
    <w:abstractNumId w:val="10"/>
  </w:num>
  <w:num w:numId="37">
    <w:abstractNumId w:val="20"/>
  </w:num>
  <w:num w:numId="38">
    <w:abstractNumId w:val="16"/>
  </w:num>
  <w:num w:numId="39">
    <w:abstractNumId w:val="12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D8"/>
    <w:rsid w:val="00011444"/>
    <w:rsid w:val="00011C8B"/>
    <w:rsid w:val="000127A6"/>
    <w:rsid w:val="00032086"/>
    <w:rsid w:val="000335BD"/>
    <w:rsid w:val="00034229"/>
    <w:rsid w:val="00060453"/>
    <w:rsid w:val="00061B26"/>
    <w:rsid w:val="00075466"/>
    <w:rsid w:val="00077F52"/>
    <w:rsid w:val="000D19A1"/>
    <w:rsid w:val="000D2F02"/>
    <w:rsid w:val="000F4687"/>
    <w:rsid w:val="001001C2"/>
    <w:rsid w:val="0012022D"/>
    <w:rsid w:val="00126DC4"/>
    <w:rsid w:val="001426AE"/>
    <w:rsid w:val="00156C4F"/>
    <w:rsid w:val="00163D5F"/>
    <w:rsid w:val="001A1A7A"/>
    <w:rsid w:val="001A68D3"/>
    <w:rsid w:val="001B3E25"/>
    <w:rsid w:val="001B6AE3"/>
    <w:rsid w:val="001C0E59"/>
    <w:rsid w:val="001D18A3"/>
    <w:rsid w:val="001E53BA"/>
    <w:rsid w:val="001F24A2"/>
    <w:rsid w:val="001F4792"/>
    <w:rsid w:val="0020636C"/>
    <w:rsid w:val="0021120D"/>
    <w:rsid w:val="00220CDB"/>
    <w:rsid w:val="00233A51"/>
    <w:rsid w:val="002521B2"/>
    <w:rsid w:val="00253540"/>
    <w:rsid w:val="00256B3E"/>
    <w:rsid w:val="002719C0"/>
    <w:rsid w:val="00271DE4"/>
    <w:rsid w:val="00280B8C"/>
    <w:rsid w:val="00281238"/>
    <w:rsid w:val="002C4263"/>
    <w:rsid w:val="002E45CD"/>
    <w:rsid w:val="00300E1F"/>
    <w:rsid w:val="0033516F"/>
    <w:rsid w:val="003372B8"/>
    <w:rsid w:val="00342D42"/>
    <w:rsid w:val="003448BE"/>
    <w:rsid w:val="003459C6"/>
    <w:rsid w:val="0035400F"/>
    <w:rsid w:val="00356C17"/>
    <w:rsid w:val="00361D38"/>
    <w:rsid w:val="00361EBC"/>
    <w:rsid w:val="003667D4"/>
    <w:rsid w:val="00394973"/>
    <w:rsid w:val="00396AAC"/>
    <w:rsid w:val="003A2679"/>
    <w:rsid w:val="003A6DCE"/>
    <w:rsid w:val="003B3C9C"/>
    <w:rsid w:val="003C5BF8"/>
    <w:rsid w:val="00402082"/>
    <w:rsid w:val="00420F13"/>
    <w:rsid w:val="00424995"/>
    <w:rsid w:val="00427190"/>
    <w:rsid w:val="0044784F"/>
    <w:rsid w:val="00454C9A"/>
    <w:rsid w:val="00465AD5"/>
    <w:rsid w:val="0047771C"/>
    <w:rsid w:val="00483D0B"/>
    <w:rsid w:val="00493094"/>
    <w:rsid w:val="00497D8B"/>
    <w:rsid w:val="004D0D14"/>
    <w:rsid w:val="004E29B3"/>
    <w:rsid w:val="00501D6A"/>
    <w:rsid w:val="005401EC"/>
    <w:rsid w:val="005645B8"/>
    <w:rsid w:val="0056648D"/>
    <w:rsid w:val="00567763"/>
    <w:rsid w:val="0057117B"/>
    <w:rsid w:val="00581C4C"/>
    <w:rsid w:val="005822DD"/>
    <w:rsid w:val="00583C78"/>
    <w:rsid w:val="00590D07"/>
    <w:rsid w:val="005B27C3"/>
    <w:rsid w:val="005B32AA"/>
    <w:rsid w:val="005D39F6"/>
    <w:rsid w:val="005E406F"/>
    <w:rsid w:val="005E439A"/>
    <w:rsid w:val="005F7AA6"/>
    <w:rsid w:val="006163F8"/>
    <w:rsid w:val="00631723"/>
    <w:rsid w:val="0064064A"/>
    <w:rsid w:val="00645519"/>
    <w:rsid w:val="006509D7"/>
    <w:rsid w:val="00664CE3"/>
    <w:rsid w:val="00676CC2"/>
    <w:rsid w:val="00680482"/>
    <w:rsid w:val="00687377"/>
    <w:rsid w:val="0069326B"/>
    <w:rsid w:val="0069489F"/>
    <w:rsid w:val="006A00DC"/>
    <w:rsid w:val="006C5A71"/>
    <w:rsid w:val="006E4EFC"/>
    <w:rsid w:val="006F0C63"/>
    <w:rsid w:val="007137A1"/>
    <w:rsid w:val="00725EF1"/>
    <w:rsid w:val="00734172"/>
    <w:rsid w:val="007547B4"/>
    <w:rsid w:val="00776734"/>
    <w:rsid w:val="00777ABD"/>
    <w:rsid w:val="00784D58"/>
    <w:rsid w:val="007874A0"/>
    <w:rsid w:val="007914C2"/>
    <w:rsid w:val="007A1D1B"/>
    <w:rsid w:val="007A4763"/>
    <w:rsid w:val="007B3238"/>
    <w:rsid w:val="007B794A"/>
    <w:rsid w:val="007C794A"/>
    <w:rsid w:val="007F5F0E"/>
    <w:rsid w:val="00802787"/>
    <w:rsid w:val="00824630"/>
    <w:rsid w:val="00843D3E"/>
    <w:rsid w:val="00844A6E"/>
    <w:rsid w:val="00860CDD"/>
    <w:rsid w:val="00861B27"/>
    <w:rsid w:val="00874494"/>
    <w:rsid w:val="008865CE"/>
    <w:rsid w:val="008915F8"/>
    <w:rsid w:val="008B0194"/>
    <w:rsid w:val="008B1064"/>
    <w:rsid w:val="008B4C40"/>
    <w:rsid w:val="008B5797"/>
    <w:rsid w:val="008C14A1"/>
    <w:rsid w:val="008D11B6"/>
    <w:rsid w:val="008D6863"/>
    <w:rsid w:val="008D7679"/>
    <w:rsid w:val="008E3DC8"/>
    <w:rsid w:val="008F67AE"/>
    <w:rsid w:val="00914007"/>
    <w:rsid w:val="00925FAB"/>
    <w:rsid w:val="00944B63"/>
    <w:rsid w:val="009507F5"/>
    <w:rsid w:val="00951D12"/>
    <w:rsid w:val="0095637A"/>
    <w:rsid w:val="00962A7D"/>
    <w:rsid w:val="00962BA2"/>
    <w:rsid w:val="00994BFF"/>
    <w:rsid w:val="009B20F0"/>
    <w:rsid w:val="009B433C"/>
    <w:rsid w:val="009C5402"/>
    <w:rsid w:val="009C6A70"/>
    <w:rsid w:val="009E2F0B"/>
    <w:rsid w:val="009F16BB"/>
    <w:rsid w:val="009F3F28"/>
    <w:rsid w:val="009F65A8"/>
    <w:rsid w:val="00A012EA"/>
    <w:rsid w:val="00A067F5"/>
    <w:rsid w:val="00A10252"/>
    <w:rsid w:val="00A116C3"/>
    <w:rsid w:val="00A136B4"/>
    <w:rsid w:val="00A2772A"/>
    <w:rsid w:val="00A31668"/>
    <w:rsid w:val="00A36283"/>
    <w:rsid w:val="00A559E4"/>
    <w:rsid w:val="00A575C0"/>
    <w:rsid w:val="00A622F4"/>
    <w:rsid w:val="00A625CD"/>
    <w:rsid w:val="00A62BAA"/>
    <w:rsid w:val="00A651AB"/>
    <w:rsid w:val="00A7432E"/>
    <w:rsid w:val="00AA488B"/>
    <w:rsid w:val="00AB0364"/>
    <w:rsid w:val="00AB24FC"/>
    <w:rsid w:val="00AB6AA3"/>
    <w:rsid w:val="00AD58D3"/>
    <w:rsid w:val="00AE437C"/>
    <w:rsid w:val="00AE677F"/>
    <w:rsid w:val="00AF79DB"/>
    <w:rsid w:val="00B0191F"/>
    <w:rsid w:val="00B01DFE"/>
    <w:rsid w:val="00B06B0E"/>
    <w:rsid w:val="00B145C1"/>
    <w:rsid w:val="00B40447"/>
    <w:rsid w:val="00B478C7"/>
    <w:rsid w:val="00B5037A"/>
    <w:rsid w:val="00B51B28"/>
    <w:rsid w:val="00B627B5"/>
    <w:rsid w:val="00B67EAE"/>
    <w:rsid w:val="00B73669"/>
    <w:rsid w:val="00B74936"/>
    <w:rsid w:val="00B860A5"/>
    <w:rsid w:val="00B86296"/>
    <w:rsid w:val="00B86B75"/>
    <w:rsid w:val="00B95A2D"/>
    <w:rsid w:val="00BA1141"/>
    <w:rsid w:val="00BB7FC5"/>
    <w:rsid w:val="00BC48D5"/>
    <w:rsid w:val="00BD4F19"/>
    <w:rsid w:val="00BF615E"/>
    <w:rsid w:val="00C10EB6"/>
    <w:rsid w:val="00C120F2"/>
    <w:rsid w:val="00C36279"/>
    <w:rsid w:val="00C37F38"/>
    <w:rsid w:val="00C45535"/>
    <w:rsid w:val="00C45D66"/>
    <w:rsid w:val="00C46646"/>
    <w:rsid w:val="00C54EBF"/>
    <w:rsid w:val="00C55E3E"/>
    <w:rsid w:val="00C70B5B"/>
    <w:rsid w:val="00C91949"/>
    <w:rsid w:val="00C9253E"/>
    <w:rsid w:val="00C956DF"/>
    <w:rsid w:val="00CA4A3F"/>
    <w:rsid w:val="00CA7A63"/>
    <w:rsid w:val="00CB091D"/>
    <w:rsid w:val="00CC5CBF"/>
    <w:rsid w:val="00CD02FC"/>
    <w:rsid w:val="00CD58B1"/>
    <w:rsid w:val="00CE3323"/>
    <w:rsid w:val="00CF258A"/>
    <w:rsid w:val="00CF41D0"/>
    <w:rsid w:val="00CF5B23"/>
    <w:rsid w:val="00D11C1F"/>
    <w:rsid w:val="00D13DAC"/>
    <w:rsid w:val="00D32E9F"/>
    <w:rsid w:val="00D43202"/>
    <w:rsid w:val="00D50A2D"/>
    <w:rsid w:val="00D76AA5"/>
    <w:rsid w:val="00D84104"/>
    <w:rsid w:val="00DA1412"/>
    <w:rsid w:val="00DA29ED"/>
    <w:rsid w:val="00DA7111"/>
    <w:rsid w:val="00DA7568"/>
    <w:rsid w:val="00DB4959"/>
    <w:rsid w:val="00DB6726"/>
    <w:rsid w:val="00DC125F"/>
    <w:rsid w:val="00DD1CC6"/>
    <w:rsid w:val="00DD1EB1"/>
    <w:rsid w:val="00DD731B"/>
    <w:rsid w:val="00DD7C2F"/>
    <w:rsid w:val="00DD7E15"/>
    <w:rsid w:val="00DE49A8"/>
    <w:rsid w:val="00E01846"/>
    <w:rsid w:val="00E11DF5"/>
    <w:rsid w:val="00E22862"/>
    <w:rsid w:val="00E2450D"/>
    <w:rsid w:val="00E24CEC"/>
    <w:rsid w:val="00E2639E"/>
    <w:rsid w:val="00E315A3"/>
    <w:rsid w:val="00E445A3"/>
    <w:rsid w:val="00E51651"/>
    <w:rsid w:val="00E61015"/>
    <w:rsid w:val="00E76DE3"/>
    <w:rsid w:val="00E806D3"/>
    <w:rsid w:val="00EB0ACC"/>
    <w:rsid w:val="00EC2030"/>
    <w:rsid w:val="00EC678F"/>
    <w:rsid w:val="00EC783E"/>
    <w:rsid w:val="00ED6F95"/>
    <w:rsid w:val="00EE13EB"/>
    <w:rsid w:val="00EF3E79"/>
    <w:rsid w:val="00F01DD4"/>
    <w:rsid w:val="00F1733D"/>
    <w:rsid w:val="00F22695"/>
    <w:rsid w:val="00F46249"/>
    <w:rsid w:val="00F46DD8"/>
    <w:rsid w:val="00F54378"/>
    <w:rsid w:val="00F60499"/>
    <w:rsid w:val="00FB1D21"/>
    <w:rsid w:val="00FD68DD"/>
    <w:rsid w:val="00FD7A61"/>
    <w:rsid w:val="00FF2FCD"/>
    <w:rsid w:val="00FF332F"/>
    <w:rsid w:val="00FF4738"/>
    <w:rsid w:val="00FF74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773A"/>
  <w15:docId w15:val="{6EA51893-DECB-488F-A475-E26BE28F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6AE3"/>
    <w:pPr>
      <w:spacing w:after="0" w:line="360" w:lineRule="auto"/>
      <w:ind w:firstLineChars="200" w:firstLine="200"/>
      <w:jc w:val="both"/>
    </w:pPr>
    <w:rPr>
      <w:szCs w:val="22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1B6AE3"/>
    <w:pPr>
      <w:keepNext/>
      <w:keepLines/>
      <w:numPr>
        <w:numId w:val="17"/>
      </w:numPr>
      <w:spacing w:beforeLines="50" w:before="50" w:afterLines="50" w:after="50"/>
      <w:ind w:left="0" w:firstLineChars="0" w:firstLine="0"/>
      <w:outlineLvl w:val="0"/>
    </w:pPr>
    <w:rPr>
      <w:rFonts w:asciiTheme="majorHAnsi" w:eastAsia="宋体" w:hAnsiTheme="majorHAnsi" w:cstheme="majorBidi"/>
      <w:b/>
      <w:bCs/>
      <w:spacing w:val="4"/>
      <w:sz w:val="3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B6AE3"/>
    <w:pPr>
      <w:keepNext/>
      <w:keepLines/>
      <w:numPr>
        <w:ilvl w:val="1"/>
        <w:numId w:val="18"/>
      </w:numPr>
      <w:spacing w:beforeLines="50" w:before="50" w:afterLines="50" w:after="5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1B6AE3"/>
    <w:pPr>
      <w:keepNext/>
      <w:keepLines/>
      <w:numPr>
        <w:ilvl w:val="2"/>
        <w:numId w:val="18"/>
      </w:numPr>
      <w:spacing w:beforeLines="50" w:before="50" w:afterLines="50" w:after="50"/>
      <w:ind w:left="0" w:firstLineChars="0" w:firstLine="0"/>
      <w:outlineLvl w:val="2"/>
    </w:pPr>
    <w:rPr>
      <w:rFonts w:asciiTheme="majorHAnsi" w:eastAsiaTheme="majorEastAsia" w:hAnsiTheme="majorHAnsi" w:cstheme="majorBidi"/>
      <w:b/>
      <w:spacing w:val="4"/>
    </w:rPr>
  </w:style>
  <w:style w:type="paragraph" w:styleId="4">
    <w:name w:val="heading 4"/>
    <w:basedOn w:val="a1"/>
    <w:next w:val="a1"/>
    <w:link w:val="40"/>
    <w:uiPriority w:val="9"/>
    <w:unhideWhenUsed/>
    <w:qFormat/>
    <w:rsid w:val="001B6AE3"/>
    <w:pPr>
      <w:keepNext/>
      <w:keepLines/>
      <w:numPr>
        <w:ilvl w:val="3"/>
        <w:numId w:val="18"/>
      </w:numPr>
      <w:spacing w:beforeLines="50" w:before="50" w:afterLines="50" w:after="50"/>
      <w:ind w:left="0" w:firstLineChars="0"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1B6AE3"/>
    <w:pPr>
      <w:keepNext/>
      <w:keepLines/>
      <w:numPr>
        <w:ilvl w:val="4"/>
        <w:numId w:val="18"/>
      </w:numPr>
      <w:spacing w:beforeLines="50" w:before="50" w:afterLines="50" w:after="50"/>
      <w:ind w:left="0" w:firstLineChars="0" w:firstLine="0"/>
      <w:outlineLvl w:val="4"/>
    </w:pPr>
    <w:rPr>
      <w:rFonts w:asciiTheme="majorHAnsi" w:eastAsiaTheme="majorEastAsia" w:hAnsiTheme="majorHAnsi" w:cstheme="majorBidi"/>
      <w:bCs/>
    </w:rPr>
  </w:style>
  <w:style w:type="paragraph" w:styleId="6">
    <w:name w:val="heading 6"/>
    <w:basedOn w:val="a1"/>
    <w:next w:val="a1"/>
    <w:link w:val="60"/>
    <w:uiPriority w:val="9"/>
    <w:unhideWhenUsed/>
    <w:qFormat/>
    <w:rsid w:val="005822DD"/>
    <w:pPr>
      <w:keepNext/>
      <w:keepLines/>
      <w:numPr>
        <w:ilvl w:val="5"/>
        <w:numId w:val="18"/>
      </w:numPr>
      <w:spacing w:beforeLines="50" w:before="50" w:afterLines="50" w:after="50"/>
      <w:ind w:left="0" w:firstLineChars="0" w:firstLine="0"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7">
    <w:name w:val="heading 7"/>
    <w:basedOn w:val="a1"/>
    <w:next w:val="a1"/>
    <w:uiPriority w:val="9"/>
    <w:unhideWhenUsed/>
    <w:rsid w:val="00B74936"/>
    <w:pPr>
      <w:keepNext/>
      <w:keepLines/>
      <w:numPr>
        <w:ilvl w:val="6"/>
        <w:numId w:val="18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8">
    <w:name w:val="heading 8"/>
    <w:basedOn w:val="a1"/>
    <w:next w:val="a1"/>
    <w:uiPriority w:val="9"/>
    <w:unhideWhenUsed/>
    <w:rsid w:val="00B74936"/>
    <w:pPr>
      <w:keepNext/>
      <w:keepLines/>
      <w:numPr>
        <w:ilvl w:val="7"/>
        <w:numId w:val="18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9">
    <w:name w:val="heading 9"/>
    <w:basedOn w:val="a1"/>
    <w:next w:val="a1"/>
    <w:uiPriority w:val="9"/>
    <w:unhideWhenUsed/>
    <w:rsid w:val="00B74936"/>
    <w:pPr>
      <w:keepNext/>
      <w:keepLines/>
      <w:numPr>
        <w:ilvl w:val="8"/>
        <w:numId w:val="18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修订历史"/>
    <w:basedOn w:val="a1"/>
    <w:rsid w:val="0064064A"/>
    <w:pPr>
      <w:ind w:firstLineChars="0" w:firstLine="0"/>
      <w:jc w:val="center"/>
    </w:pPr>
    <w:rPr>
      <w:b/>
      <w:bCs/>
      <w:sz w:val="28"/>
      <w:szCs w:val="24"/>
    </w:rPr>
  </w:style>
  <w:style w:type="paragraph" w:customStyle="1" w:styleId="a6">
    <w:name w:val="正文_无缩进"/>
    <w:basedOn w:val="a1"/>
    <w:qFormat/>
    <w:rsid w:val="0064064A"/>
    <w:pPr>
      <w:ind w:firstLineChars="0" w:firstLine="0"/>
    </w:pPr>
  </w:style>
  <w:style w:type="paragraph" w:styleId="a7">
    <w:name w:val="Title"/>
    <w:basedOn w:val="a1"/>
    <w:next w:val="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8">
    <w:name w:val="Subtitle"/>
    <w:basedOn w:val="a7"/>
    <w:next w:val="a1"/>
    <w:pPr>
      <w:spacing w:before="240"/>
    </w:pPr>
    <w:rPr>
      <w:sz w:val="30"/>
      <w:szCs w:val="30"/>
    </w:rPr>
  </w:style>
  <w:style w:type="paragraph" w:styleId="a9">
    <w:name w:val="Date"/>
    <w:next w:val="a1"/>
    <w:pPr>
      <w:keepNext/>
      <w:keepLines/>
      <w:jc w:val="center"/>
    </w:pPr>
  </w:style>
  <w:style w:type="paragraph" w:styleId="aa">
    <w:name w:val="Bibliography"/>
    <w:basedOn w:val="a1"/>
  </w:style>
  <w:style w:type="paragraph" w:styleId="ab">
    <w:name w:val="Block Text"/>
    <w:next w:val="a1"/>
    <w:uiPriority w:val="9"/>
    <w:unhideWhenUsed/>
    <w:rsid w:val="00C70B5B"/>
    <w:pPr>
      <w:spacing w:after="0"/>
    </w:pPr>
    <w:rPr>
      <w:rFonts w:asciiTheme="majorHAnsi" w:eastAsiaTheme="majorEastAsia" w:hAnsiTheme="majorHAnsi" w:cstheme="majorBidi"/>
      <w:bCs/>
      <w:sz w:val="21"/>
      <w:szCs w:val="20"/>
      <w:lang w:eastAsia="zh-CN"/>
    </w:rPr>
  </w:style>
  <w:style w:type="paragraph" w:styleId="ac">
    <w:name w:val="footnote text"/>
    <w:basedOn w:val="a1"/>
    <w:uiPriority w:val="9"/>
    <w:unhideWhenUsed/>
  </w:style>
  <w:style w:type="table" w:customStyle="1" w:styleId="Table">
    <w:name w:val="Table"/>
    <w:semiHidden/>
    <w:unhideWhenUsed/>
    <w:qFormat/>
    <w:rsid w:val="00271DE4"/>
    <w:pPr>
      <w:spacing w:after="0"/>
    </w:pPr>
    <w:rPr>
      <w:sz w:val="21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eastAsia="宋体"/>
        <w:b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ad">
    <w:name w:val="caption"/>
    <w:basedOn w:val="a1"/>
    <w:link w:val="ae"/>
    <w:qFormat/>
    <w:rsid w:val="00DD1EB1"/>
    <w:pPr>
      <w:spacing w:beforeLines="50" w:before="50" w:afterLines="50" w:after="50" w:line="240" w:lineRule="auto"/>
      <w:ind w:firstLineChars="0" w:firstLine="0"/>
      <w:jc w:val="center"/>
    </w:pPr>
    <w:rPr>
      <w:b/>
      <w:sz w:val="21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character" w:customStyle="1" w:styleId="ae">
    <w:name w:val="题注 字符"/>
    <w:basedOn w:val="a2"/>
    <w:link w:val="ad"/>
    <w:rsid w:val="00DD1EB1"/>
    <w:rPr>
      <w:b/>
      <w:sz w:val="21"/>
      <w:szCs w:val="22"/>
      <w:lang w:eastAsia="zh-CN"/>
    </w:rPr>
  </w:style>
  <w:style w:type="character" w:customStyle="1" w:styleId="VerbatimChar">
    <w:name w:val="Verbatim Char"/>
    <w:basedOn w:val="ae"/>
    <w:link w:val="SourceCode"/>
    <w:rsid w:val="008B4C40"/>
    <w:rPr>
      <w:rFonts w:ascii="Consolas" w:hAnsi="Consolas"/>
      <w:b/>
      <w:sz w:val="21"/>
      <w:szCs w:val="22"/>
      <w:shd w:val="clear" w:color="auto" w:fill="E4EEF8"/>
      <w:lang w:eastAsia="zh-CN"/>
    </w:rPr>
  </w:style>
  <w:style w:type="character" w:styleId="af">
    <w:name w:val="footnote reference"/>
    <w:basedOn w:val="ae"/>
    <w:rPr>
      <w:b/>
      <w:sz w:val="21"/>
      <w:szCs w:val="22"/>
      <w:vertAlign w:val="superscript"/>
      <w:lang w:eastAsia="zh-CN"/>
    </w:rPr>
  </w:style>
  <w:style w:type="character" w:styleId="af0">
    <w:name w:val="Hyperlink"/>
    <w:basedOn w:val="ae"/>
    <w:uiPriority w:val="99"/>
    <w:rPr>
      <w:b/>
      <w:color w:val="4472C4" w:themeColor="accent1"/>
      <w:sz w:val="21"/>
      <w:szCs w:val="22"/>
      <w:lang w:eastAsia="zh-CN"/>
    </w:rPr>
  </w:style>
  <w:style w:type="paragraph" w:styleId="TOC">
    <w:name w:val="TOC Heading"/>
    <w:basedOn w:val="af1"/>
    <w:next w:val="a1"/>
    <w:uiPriority w:val="39"/>
    <w:unhideWhenUsed/>
    <w:pPr>
      <w:spacing w:before="240" w:line="259" w:lineRule="auto"/>
    </w:pPr>
    <w:rPr>
      <w:rFonts w:eastAsiaTheme="majorEastAsia"/>
      <w:b/>
      <w:bCs/>
      <w:color w:val="2F5496" w:themeColor="accent1" w:themeShade="BF"/>
    </w:rPr>
  </w:style>
  <w:style w:type="character" w:customStyle="1" w:styleId="10">
    <w:name w:val="标题 1 字符"/>
    <w:basedOn w:val="a2"/>
    <w:link w:val="1"/>
    <w:uiPriority w:val="9"/>
    <w:rsid w:val="001B6AE3"/>
    <w:rPr>
      <w:rFonts w:asciiTheme="majorHAnsi" w:eastAsia="宋体" w:hAnsiTheme="majorHAnsi" w:cstheme="majorBidi"/>
      <w:b/>
      <w:bCs/>
      <w:spacing w:val="4"/>
      <w:sz w:val="30"/>
      <w:szCs w:val="28"/>
      <w:lang w:eastAsia="zh-CN"/>
    </w:rPr>
  </w:style>
  <w:style w:type="character" w:customStyle="1" w:styleId="20">
    <w:name w:val="标题 2 字符"/>
    <w:basedOn w:val="a2"/>
    <w:link w:val="2"/>
    <w:uiPriority w:val="9"/>
    <w:rsid w:val="001B6AE3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30">
    <w:name w:val="标题 3 字符"/>
    <w:basedOn w:val="a2"/>
    <w:link w:val="3"/>
    <w:uiPriority w:val="9"/>
    <w:rsid w:val="001B6AE3"/>
    <w:rPr>
      <w:rFonts w:asciiTheme="majorHAnsi" w:eastAsiaTheme="majorEastAsia" w:hAnsiTheme="majorHAnsi" w:cstheme="majorBidi"/>
      <w:b/>
      <w:spacing w:val="4"/>
      <w:szCs w:val="22"/>
      <w:lang w:eastAsia="zh-CN"/>
    </w:rPr>
  </w:style>
  <w:style w:type="character" w:customStyle="1" w:styleId="40">
    <w:name w:val="标题 4 字符"/>
    <w:basedOn w:val="a2"/>
    <w:link w:val="4"/>
    <w:uiPriority w:val="9"/>
    <w:rsid w:val="001B6AE3"/>
    <w:rPr>
      <w:rFonts w:asciiTheme="majorHAnsi" w:eastAsiaTheme="majorEastAsia" w:hAnsiTheme="majorHAnsi" w:cstheme="majorBidi"/>
      <w:iCs/>
      <w:szCs w:val="22"/>
      <w:lang w:eastAsia="zh-CN"/>
    </w:rPr>
  </w:style>
  <w:style w:type="character" w:customStyle="1" w:styleId="50">
    <w:name w:val="标题 5 字符"/>
    <w:basedOn w:val="a2"/>
    <w:link w:val="5"/>
    <w:uiPriority w:val="9"/>
    <w:rsid w:val="001B6AE3"/>
    <w:rPr>
      <w:rFonts w:asciiTheme="majorHAnsi" w:eastAsiaTheme="majorEastAsia" w:hAnsiTheme="majorHAnsi" w:cstheme="majorBidi"/>
      <w:bCs/>
      <w:szCs w:val="22"/>
      <w:lang w:eastAsia="zh-CN"/>
    </w:rPr>
  </w:style>
  <w:style w:type="character" w:customStyle="1" w:styleId="60">
    <w:name w:val="标题 6 字符"/>
    <w:basedOn w:val="a2"/>
    <w:link w:val="6"/>
    <w:uiPriority w:val="9"/>
    <w:rsid w:val="005822DD"/>
    <w:rPr>
      <w:rFonts w:asciiTheme="majorHAnsi" w:eastAsiaTheme="majorEastAsia" w:hAnsiTheme="majorHAnsi" w:cstheme="majorBidi"/>
      <w:bCs/>
      <w:iCs/>
      <w:szCs w:val="22"/>
      <w:lang w:eastAsia="zh-CN"/>
    </w:rPr>
  </w:style>
  <w:style w:type="paragraph" w:customStyle="1" w:styleId="af2">
    <w:name w:val="图片"/>
    <w:basedOn w:val="a1"/>
    <w:qFormat/>
    <w:rsid w:val="00AB6AA3"/>
    <w:pPr>
      <w:spacing w:beforeLines="50" w:before="50" w:afterLines="50" w:after="50" w:line="240" w:lineRule="auto"/>
      <w:ind w:firstLineChars="0" w:firstLine="0"/>
      <w:jc w:val="center"/>
    </w:pPr>
  </w:style>
  <w:style w:type="paragraph" w:customStyle="1" w:styleId="af3">
    <w:name w:val="表头"/>
    <w:basedOn w:val="a1"/>
    <w:qFormat/>
    <w:rsid w:val="00CD02FC"/>
    <w:pPr>
      <w:spacing w:before="60" w:after="60" w:line="240" w:lineRule="auto"/>
      <w:ind w:firstLineChars="0" w:firstLine="0"/>
      <w:jc w:val="center"/>
    </w:pPr>
    <w:rPr>
      <w:rFonts w:asciiTheme="majorHAnsi" w:eastAsiaTheme="majorEastAsia" w:hAnsiTheme="majorHAnsi" w:cstheme="majorBidi"/>
      <w:spacing w:val="4"/>
      <w:sz w:val="18"/>
    </w:rPr>
  </w:style>
  <w:style w:type="paragraph" w:customStyle="1" w:styleId="af4">
    <w:name w:val="表文字"/>
    <w:basedOn w:val="a1"/>
    <w:qFormat/>
    <w:rsid w:val="008B0194"/>
    <w:pPr>
      <w:spacing w:before="60" w:after="60" w:line="240" w:lineRule="auto"/>
      <w:ind w:firstLineChars="0" w:firstLine="0"/>
    </w:pPr>
    <w:rPr>
      <w:rFonts w:asciiTheme="majorHAnsi" w:eastAsiaTheme="majorEastAsia" w:hAnsiTheme="majorHAnsi" w:cstheme="majorBidi"/>
      <w:spacing w:val="4"/>
      <w:sz w:val="18"/>
      <w:szCs w:val="20"/>
    </w:rPr>
  </w:style>
  <w:style w:type="paragraph" w:styleId="af5">
    <w:name w:val="header"/>
    <w:basedOn w:val="a1"/>
    <w:link w:val="af6"/>
    <w:unhideWhenUsed/>
    <w:rsid w:val="00C7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2"/>
    <w:link w:val="af5"/>
    <w:rsid w:val="00C70B5B"/>
    <w:rPr>
      <w:sz w:val="18"/>
      <w:szCs w:val="18"/>
      <w:lang w:eastAsia="zh-CN"/>
    </w:rPr>
  </w:style>
  <w:style w:type="paragraph" w:styleId="af7">
    <w:name w:val="footer"/>
    <w:link w:val="af8"/>
    <w:uiPriority w:val="99"/>
    <w:unhideWhenUsed/>
    <w:rsid w:val="00C956DF"/>
    <w:pPr>
      <w:tabs>
        <w:tab w:val="center" w:pos="4153"/>
        <w:tab w:val="right" w:pos="8306"/>
      </w:tabs>
      <w:snapToGrid w:val="0"/>
      <w:spacing w:after="0"/>
    </w:pPr>
    <w:rPr>
      <w:sz w:val="18"/>
      <w:szCs w:val="18"/>
      <w:lang w:eastAsia="zh-CN"/>
    </w:rPr>
  </w:style>
  <w:style w:type="character" w:customStyle="1" w:styleId="af8">
    <w:name w:val="页脚 字符"/>
    <w:basedOn w:val="a2"/>
    <w:link w:val="af7"/>
    <w:uiPriority w:val="99"/>
    <w:rsid w:val="00C956DF"/>
    <w:rPr>
      <w:sz w:val="18"/>
      <w:szCs w:val="18"/>
      <w:lang w:eastAsia="zh-CN"/>
    </w:rPr>
  </w:style>
  <w:style w:type="character" w:styleId="af9">
    <w:name w:val="Placeholder Text"/>
    <w:basedOn w:val="a2"/>
    <w:uiPriority w:val="99"/>
    <w:semiHidden/>
    <w:rsid w:val="00C70B5B"/>
    <w:rPr>
      <w:color w:val="808080"/>
    </w:rPr>
  </w:style>
  <w:style w:type="paragraph" w:customStyle="1" w:styleId="SourceCode">
    <w:name w:val="Source Code"/>
    <w:link w:val="VerbatimChar"/>
    <w:qFormat/>
    <w:rsid w:val="008B4C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4EEF8"/>
      <w:wordWrap w:val="0"/>
      <w:spacing w:after="0"/>
    </w:pPr>
    <w:rPr>
      <w:rFonts w:ascii="Consolas" w:hAnsi="Consolas"/>
      <w:sz w:val="21"/>
      <w:szCs w:val="22"/>
      <w:lang w:eastAsia="zh-CN"/>
    </w:rPr>
  </w:style>
  <w:style w:type="character" w:customStyle="1" w:styleId="Char">
    <w:name w:val="版本号 Char"/>
    <w:basedOn w:val="a2"/>
    <w:link w:val="afa"/>
    <w:semiHidden/>
    <w:rsid w:val="001B6AE3"/>
    <w:rPr>
      <w:rFonts w:ascii="Arial" w:eastAsia="黑体" w:hAnsi="Arial" w:cs="Arial"/>
      <w:color w:val="ED7D31" w:themeColor="accent2"/>
      <w:sz w:val="18"/>
      <w:szCs w:val="18"/>
      <w:lang w:eastAsia="zh-CN"/>
    </w:rPr>
  </w:style>
  <w:style w:type="paragraph" w:customStyle="1" w:styleId="afa">
    <w:name w:val="版本号"/>
    <w:basedOn w:val="a1"/>
    <w:link w:val="Char"/>
    <w:semiHidden/>
    <w:rsid w:val="001B6AE3"/>
    <w:pPr>
      <w:spacing w:line="240" w:lineRule="auto"/>
      <w:ind w:firstLineChars="0" w:firstLine="0"/>
    </w:pPr>
    <w:rPr>
      <w:rFonts w:ascii="Arial" w:eastAsia="黑体" w:hAnsi="Arial" w:cs="Arial"/>
      <w:color w:val="ED7D31" w:themeColor="accent2"/>
      <w:sz w:val="18"/>
      <w:szCs w:val="18"/>
    </w:rPr>
  </w:style>
  <w:style w:type="paragraph" w:customStyle="1" w:styleId="afb">
    <w:name w:val="本文题目"/>
    <w:basedOn w:val="a1"/>
    <w:next w:val="a1"/>
    <w:semiHidden/>
    <w:rsid w:val="001B6AE3"/>
    <w:pPr>
      <w:ind w:firstLineChars="0" w:firstLine="0"/>
    </w:pPr>
    <w:rPr>
      <w:rFonts w:ascii="Arial" w:eastAsia="黑体" w:hAnsi="Arial" w:cs="Arial"/>
      <w:b/>
      <w:color w:val="ED7D31" w:themeColor="accent2"/>
      <w:kern w:val="2"/>
      <w:sz w:val="48"/>
      <w:szCs w:val="48"/>
    </w:rPr>
  </w:style>
  <w:style w:type="paragraph" w:customStyle="1" w:styleId="afc">
    <w:name w:val="英文手册类型"/>
    <w:semiHidden/>
    <w:rsid w:val="001B6AE3"/>
    <w:pPr>
      <w:spacing w:after="0" w:line="0" w:lineRule="atLeast"/>
    </w:pPr>
    <w:rPr>
      <w:rFonts w:ascii="Verdana" w:eastAsia="黑体" w:hAnsi="Verdana" w:cs="Times New Roman"/>
      <w:b/>
      <w:color w:val="FFFFFF"/>
      <w:kern w:val="2"/>
      <w:sz w:val="13"/>
      <w:szCs w:val="13"/>
      <w:lang w:eastAsia="zh-CN"/>
    </w:rPr>
  </w:style>
  <w:style w:type="paragraph" w:customStyle="1" w:styleId="afd">
    <w:name w:val="手册类型"/>
    <w:semiHidden/>
    <w:rsid w:val="001B6AE3"/>
    <w:pPr>
      <w:spacing w:after="0"/>
      <w:jc w:val="right"/>
    </w:pPr>
    <w:rPr>
      <w:rFonts w:ascii="Arial" w:eastAsia="黑体" w:hAnsi="Arial" w:cs="Arial"/>
      <w:b/>
      <w:color w:val="ED7D31" w:themeColor="accent2"/>
      <w:kern w:val="2"/>
      <w:sz w:val="21"/>
      <w:szCs w:val="21"/>
      <w:lang w:eastAsia="zh-CN"/>
    </w:rPr>
  </w:style>
  <w:style w:type="paragraph" w:customStyle="1" w:styleId="afe">
    <w:name w:val="公司名称"/>
    <w:semiHidden/>
    <w:rsid w:val="001B6AE3"/>
    <w:pPr>
      <w:spacing w:after="0"/>
    </w:pPr>
    <w:rPr>
      <w:rFonts w:ascii="Arial" w:eastAsia="黑体" w:hAnsi="Arial" w:cs="Arial"/>
      <w:b/>
      <w:bCs/>
      <w:color w:val="ED7D31" w:themeColor="accent2"/>
      <w:kern w:val="2"/>
      <w:sz w:val="32"/>
      <w:szCs w:val="32"/>
      <w:lang w:eastAsia="zh-CN"/>
    </w:rPr>
  </w:style>
  <w:style w:type="paragraph" w:styleId="TOC1">
    <w:name w:val="toc 1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jc w:val="both"/>
    </w:pPr>
    <w:rPr>
      <w:noProof/>
      <w:szCs w:val="22"/>
      <w:lang w:eastAsia="zh-CN"/>
    </w:rPr>
  </w:style>
  <w:style w:type="paragraph" w:styleId="TOC2">
    <w:name w:val="toc 2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ind w:firstLineChars="200" w:firstLine="200"/>
      <w:jc w:val="both"/>
    </w:pPr>
    <w:rPr>
      <w:noProof/>
      <w:szCs w:val="22"/>
      <w:lang w:eastAsia="zh-CN"/>
    </w:rPr>
  </w:style>
  <w:style w:type="paragraph" w:styleId="TOC3">
    <w:name w:val="toc 3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ind w:leftChars="400" w:left="400"/>
    </w:pPr>
    <w:rPr>
      <w:noProof/>
      <w:szCs w:val="22"/>
      <w:lang w:eastAsia="zh-CN"/>
    </w:rPr>
  </w:style>
  <w:style w:type="paragraph" w:customStyle="1" w:styleId="af1">
    <w:name w:val="目录"/>
    <w:next w:val="a1"/>
    <w:rsid w:val="006C5A71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  <w:lang w:eastAsia="zh-CN"/>
    </w:rPr>
  </w:style>
  <w:style w:type="table" w:styleId="aff">
    <w:name w:val="Table Grid"/>
    <w:aliases w:val="默认表格式"/>
    <w:basedOn w:val="a3"/>
    <w:rsid w:val="00483D0B"/>
    <w:pPr>
      <w:spacing w:after="0"/>
      <w:jc w:val="both"/>
    </w:pPr>
    <w:rPr>
      <w:color w:val="000000" w:themeColor="text1"/>
      <w:sz w:val="18"/>
    </w:rPr>
    <w:tblPr>
      <w:tblStyleRowBandSize w:val="1"/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eastAsiaTheme="minorEastAsia"/>
        <w:b/>
        <w:sz w:val="18"/>
      </w:rPr>
      <w:tblPr/>
      <w:tcPr>
        <w:shd w:val="clear" w:color="auto" w:fill="C9C9C9" w:themeFill="accent3" w:themeFillTint="99"/>
      </w:tcPr>
    </w:tblStylePr>
  </w:style>
  <w:style w:type="table" w:customStyle="1" w:styleId="aff0">
    <w:name w:val="自定义表格样式"/>
    <w:basedOn w:val="aff1"/>
    <w:uiPriority w:val="99"/>
    <w:rsid w:val="00B860A5"/>
    <w:rPr>
      <w:sz w:val="18"/>
      <w:szCs w:val="20"/>
      <w:lang w:eastAsia="zh-CN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cantSplit/>
      <w:jc w:val="center"/>
    </w:trPr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DBDBDB" w:themeFill="accent3" w:themeFillTint="66"/>
      </w:tcPr>
    </w:tblStylePr>
  </w:style>
  <w:style w:type="table" w:styleId="aff1">
    <w:name w:val="Table Theme"/>
    <w:basedOn w:val="a3"/>
    <w:semiHidden/>
    <w:unhideWhenUsed/>
    <w:rsid w:val="0047771C"/>
    <w:pPr>
      <w:spacing w:after="0"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高亮"/>
    <w:basedOn w:val="a2"/>
    <w:uiPriority w:val="1"/>
    <w:qFormat/>
    <w:rsid w:val="00F54378"/>
    <w:rPr>
      <w:b/>
      <w:bdr w:val="none" w:sz="0" w:space="0" w:color="auto"/>
      <w:shd w:val="clear" w:color="auto" w:fill="FFF2CC" w:themeFill="accent4" w:themeFillTint="33"/>
    </w:rPr>
  </w:style>
  <w:style w:type="character" w:customStyle="1" w:styleId="aff3">
    <w:name w:val="段内代码"/>
    <w:uiPriority w:val="1"/>
    <w:qFormat/>
    <w:rsid w:val="00F01DD4"/>
    <w:rPr>
      <w:rFonts w:ascii="Consolas" w:eastAsia="Consolas" w:hAnsi="Consolas" w:cs="Consolas"/>
      <w:b w:val="0"/>
      <w:sz w:val="18"/>
      <w:szCs w:val="18"/>
      <w:bdr w:val="single" w:sz="4" w:space="0" w:color="auto"/>
      <w:shd w:val="clear" w:color="auto" w:fill="DEEAF6" w:themeFill="accent5" w:themeFillTint="33"/>
    </w:rPr>
  </w:style>
  <w:style w:type="paragraph" w:customStyle="1" w:styleId="a">
    <w:name w:val="无序列表"/>
    <w:basedOn w:val="a1"/>
    <w:qFormat/>
    <w:rsid w:val="002719C0"/>
    <w:pPr>
      <w:numPr>
        <w:numId w:val="31"/>
      </w:numPr>
      <w:ind w:leftChars="200" w:left="200" w:firstLineChars="0" w:firstLine="0"/>
    </w:pPr>
  </w:style>
  <w:style w:type="paragraph" w:styleId="aff4">
    <w:name w:val="List Paragraph"/>
    <w:basedOn w:val="a1"/>
    <w:rsid w:val="00B67EAE"/>
    <w:pPr>
      <w:ind w:firstLine="420"/>
    </w:pPr>
  </w:style>
  <w:style w:type="paragraph" w:customStyle="1" w:styleId="a0">
    <w:name w:val="有序列表"/>
    <w:basedOn w:val="a1"/>
    <w:qFormat/>
    <w:rsid w:val="002719C0"/>
    <w:pPr>
      <w:numPr>
        <w:numId w:val="29"/>
      </w:numPr>
      <w:ind w:leftChars="200" w:left="200" w:firstLineChars="0" w:firstLine="0"/>
    </w:pPr>
  </w:style>
  <w:style w:type="character" w:customStyle="1" w:styleId="texth2">
    <w:name w:val="text_h2"/>
    <w:basedOn w:val="a2"/>
    <w:rsid w:val="00F60499"/>
  </w:style>
  <w:style w:type="paragraph" w:styleId="aff5">
    <w:name w:val="Normal (Web)"/>
    <w:basedOn w:val="a1"/>
    <w:uiPriority w:val="99"/>
    <w:semiHidden/>
    <w:unhideWhenUsed/>
    <w:rsid w:val="00F6049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paragraph" w:customStyle="1" w:styleId="textimport1">
    <w:name w:val="text_import1"/>
    <w:basedOn w:val="a1"/>
    <w:rsid w:val="00F6049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textimport11">
    <w:name w:val="text_import11"/>
    <w:basedOn w:val="a2"/>
    <w:rsid w:val="00F60499"/>
  </w:style>
  <w:style w:type="character" w:customStyle="1" w:styleId="textimport2">
    <w:name w:val="text_import2"/>
    <w:basedOn w:val="a2"/>
    <w:rsid w:val="00F60499"/>
  </w:style>
  <w:style w:type="paragraph" w:styleId="HTML">
    <w:name w:val="HTML Preformatted"/>
    <w:basedOn w:val="a1"/>
    <w:link w:val="HTML0"/>
    <w:uiPriority w:val="99"/>
    <w:semiHidden/>
    <w:unhideWhenUsed/>
    <w:rsid w:val="00A5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A575C0"/>
    <w:rPr>
      <w:rFonts w:ascii="宋体" w:eastAsia="宋体" w:hAnsi="宋体" w:cs="宋体"/>
      <w:lang w:eastAsia="zh-CN"/>
    </w:rPr>
  </w:style>
  <w:style w:type="character" w:customStyle="1" w:styleId="termcommand">
    <w:name w:val="term_command"/>
    <w:basedOn w:val="a2"/>
    <w:rsid w:val="00A575C0"/>
  </w:style>
  <w:style w:type="character" w:customStyle="1" w:styleId="termsay">
    <w:name w:val="term_say"/>
    <w:basedOn w:val="a2"/>
    <w:rsid w:val="00A575C0"/>
  </w:style>
  <w:style w:type="character" w:customStyle="1" w:styleId="termhd">
    <w:name w:val="term_hd"/>
    <w:basedOn w:val="a2"/>
    <w:rsid w:val="00A575C0"/>
  </w:style>
  <w:style w:type="character" w:customStyle="1" w:styleId="termnote">
    <w:name w:val="term_note"/>
    <w:basedOn w:val="a2"/>
    <w:rsid w:val="00A575C0"/>
  </w:style>
  <w:style w:type="character" w:customStyle="1" w:styleId="termwrite">
    <w:name w:val="term_write"/>
    <w:basedOn w:val="a2"/>
    <w:rsid w:val="00A575C0"/>
  </w:style>
  <w:style w:type="character" w:customStyle="1" w:styleId="texth1">
    <w:name w:val="text_h1"/>
    <w:basedOn w:val="a2"/>
    <w:rsid w:val="0069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linux.vbird.org/linux_basic/0105computers.php" TargetMode="External"/><Relationship Id="rId13" Type="http://schemas.openxmlformats.org/officeDocument/2006/relationships/hyperlink" Target="http://cn.linux.vbird.org/linux_basic/0160startlinux.ph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n.linux.vbird.org/linux_basic/0570syslog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.linux.vbird.org/linux_basic/0220filemanager_4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n.linux.vbird.org/linux_basic/0160startlinux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n.linux.vbird.org/linux_basic/0105computers.php" TargetMode="External"/><Relationship Id="rId14" Type="http://schemas.openxmlformats.org/officeDocument/2006/relationships/hyperlink" Target="http://cn.linux.vbird.org/linux_basic/0310vi.php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S\Desktop\&#38382;&#39064;&#24635;&#32467;\&#24037;&#31243;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A9FACD785549029CE84CEF6BC48B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5430F-9471-491A-BB4B-24129CA7116F}"/>
      </w:docPartPr>
      <w:docPartBody>
        <w:p w:rsidR="00CB1A77" w:rsidRDefault="00917537">
          <w:pPr>
            <w:pStyle w:val="37A9FACD785549029CE84CEF6BC48B18"/>
          </w:pPr>
          <w:r w:rsidRPr="003432FE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37"/>
    <w:rsid w:val="0080109D"/>
    <w:rsid w:val="008F0E9F"/>
    <w:rsid w:val="00917537"/>
    <w:rsid w:val="00C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A9FACD785549029CE84CEF6BC48B18">
    <w:name w:val="37A9FACD785549029CE84CEF6BC48B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风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B6F5-73FF-4AA1-A3BF-287F1A08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工程文档模板.dotm</Template>
  <TotalTime>860</TotalTime>
  <Pages>6</Pages>
  <Words>839</Words>
  <Characters>4786</Characters>
  <Application>Microsoft Office Word</Application>
  <DocSecurity>0</DocSecurity>
  <Lines>39</Lines>
  <Paragraphs>11</Paragraphs>
  <ScaleCrop>false</ScaleCrop>
  <Company>北京机电工程研究所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xxx文档</dc:title>
  <dc:creator>SCS</dc:creator>
  <cp:keywords>asdsasdas</cp:keywords>
  <cp:lastModifiedBy>shidashuan@qq.com</cp:lastModifiedBy>
  <cp:revision>8</cp:revision>
  <dcterms:created xsi:type="dcterms:W3CDTF">2021-08-04T12:31:00Z</dcterms:created>
  <dcterms:modified xsi:type="dcterms:W3CDTF">2021-08-19T02:03:00Z</dcterms:modified>
  <cp:category>需求说明</cp:category>
  <cp:version>V1.3</cp:version>
</cp:coreProperties>
</file>