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787E" w14:textId="544E5015" w:rsidR="00032086" w:rsidRDefault="00894138" w:rsidP="007D4C44">
      <w:pPr>
        <w:pStyle w:val="1"/>
        <w:spacing w:before="120" w:after="120"/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概述</w:t>
      </w:r>
    </w:p>
    <w:p w14:paraId="5B6307F9" w14:textId="23D3E52F" w:rsidR="008B0BCB" w:rsidRDefault="008B0BCB" w:rsidP="008B0BCB">
      <w:pPr>
        <w:pStyle w:val="2"/>
        <w:spacing w:before="120" w:after="120"/>
      </w:pPr>
      <w:r>
        <w:rPr>
          <w:rFonts w:hint="eastAsia"/>
        </w:rPr>
        <w:t>系统变量</w:t>
      </w:r>
    </w:p>
    <w:p w14:paraId="130BEEE1" w14:textId="6E13B0F6" w:rsidR="008B0BCB" w:rsidRDefault="008B0BCB" w:rsidP="008B0BCB">
      <w:pPr>
        <w:ind w:firstLine="480"/>
      </w:pPr>
      <w:r>
        <w:rPr>
          <w:rFonts w:hint="eastAsia"/>
        </w:rPr>
        <w:t>$</w:t>
      </w:r>
      <w:r>
        <w:t>HOME:</w:t>
      </w:r>
      <w:r>
        <w:rPr>
          <w:rFonts w:hint="eastAsia"/>
        </w:rPr>
        <w:t>家目录</w:t>
      </w:r>
    </w:p>
    <w:p w14:paraId="5A311F39" w14:textId="7670FA06" w:rsidR="008B0BCB" w:rsidRDefault="008B0BCB" w:rsidP="008B0BCB">
      <w:pPr>
        <w:ind w:firstLine="480"/>
      </w:pPr>
      <w:r>
        <w:rPr>
          <w:rFonts w:hint="eastAsia"/>
        </w:rPr>
        <w:t>$</w:t>
      </w:r>
      <w:r>
        <w:t>PWD:</w:t>
      </w:r>
      <w:r>
        <w:rPr>
          <w:rFonts w:hint="eastAsia"/>
        </w:rPr>
        <w:t>当前目录</w:t>
      </w:r>
    </w:p>
    <w:p w14:paraId="4A25CF3D" w14:textId="28BC78FD" w:rsidR="008B0BCB" w:rsidRDefault="008B0BCB" w:rsidP="008B0BCB">
      <w:pPr>
        <w:ind w:firstLine="480"/>
      </w:pPr>
      <w:r>
        <w:rPr>
          <w:rFonts w:hint="eastAsia"/>
        </w:rPr>
        <w:t>$</w:t>
      </w:r>
      <w:r>
        <w:t>SHELL:</w:t>
      </w:r>
      <w:r>
        <w:rPr>
          <w:rFonts w:hint="eastAsia"/>
        </w:rPr>
        <w:t>shell</w:t>
      </w:r>
      <w:r>
        <w:rPr>
          <w:rFonts w:hint="eastAsia"/>
        </w:rPr>
        <w:t>所在目录</w:t>
      </w:r>
    </w:p>
    <w:p w14:paraId="7A0F5D1C" w14:textId="1BC90234" w:rsidR="008B0BCB" w:rsidRPr="008B0BCB" w:rsidRDefault="008B0BCB" w:rsidP="008B0BCB">
      <w:pPr>
        <w:ind w:firstLine="480"/>
      </w:pPr>
      <w:r>
        <w:rPr>
          <w:rFonts w:hint="eastAsia"/>
        </w:rPr>
        <w:t>#</w:t>
      </w:r>
      <w:r>
        <w:t>USER</w:t>
      </w:r>
      <w:r>
        <w:rPr>
          <w:rFonts w:hint="eastAsia"/>
        </w:rPr>
        <w:t>:</w:t>
      </w:r>
      <w:r>
        <w:t xml:space="preserve"> </w:t>
      </w:r>
    </w:p>
    <w:p w14:paraId="41EE3344" w14:textId="78E818A9" w:rsidR="00894138" w:rsidRDefault="00894138" w:rsidP="007D4C44">
      <w:pPr>
        <w:pStyle w:val="2"/>
        <w:spacing w:before="120" w:after="120"/>
      </w:pPr>
      <w:r>
        <w:rPr>
          <w:rFonts w:hint="eastAsia"/>
        </w:rPr>
        <w:t>shell</w:t>
      </w:r>
      <w:r>
        <w:rPr>
          <w:rFonts w:hint="eastAsia"/>
        </w:rPr>
        <w:t>能做什么</w:t>
      </w:r>
    </w:p>
    <w:p w14:paraId="7B0715DC" w14:textId="0878A768" w:rsidR="00894138" w:rsidRDefault="00894138" w:rsidP="007D4C44">
      <w:pPr>
        <w:pStyle w:val="a0"/>
        <w:ind w:left="480"/>
      </w:pPr>
      <w:r>
        <w:rPr>
          <w:rFonts w:hint="eastAsia"/>
        </w:rPr>
        <w:t>自动化批量系统初始化程序（</w:t>
      </w:r>
      <w:r>
        <w:rPr>
          <w:rFonts w:hint="eastAsia"/>
        </w:rPr>
        <w:t>update</w:t>
      </w:r>
      <w:r>
        <w:rPr>
          <w:rFonts w:hint="eastAsia"/>
        </w:rPr>
        <w:t>、软件安装、时区设置、安全策略）</w:t>
      </w:r>
    </w:p>
    <w:p w14:paraId="17BAF396" w14:textId="3244A675" w:rsidR="00894138" w:rsidRDefault="00894138" w:rsidP="007D4C44">
      <w:pPr>
        <w:pStyle w:val="a0"/>
        <w:ind w:left="480"/>
      </w:pPr>
      <w:r>
        <w:rPr>
          <w:rFonts w:hint="eastAsia"/>
        </w:rPr>
        <w:t>自动化批量软件部署程序（</w:t>
      </w:r>
      <w:r>
        <w:rPr>
          <w:rFonts w:hint="eastAsia"/>
        </w:rPr>
        <w:t>L</w:t>
      </w:r>
      <w:r>
        <w:t>AMP</w:t>
      </w:r>
      <w:r>
        <w:rPr>
          <w:rFonts w:hint="eastAsia"/>
        </w:rPr>
        <w:t>、</w:t>
      </w:r>
      <w:r>
        <w:t>LNMP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VS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）</w:t>
      </w:r>
    </w:p>
    <w:p w14:paraId="0EB29539" w14:textId="7D816010" w:rsidR="00894138" w:rsidRDefault="00894138" w:rsidP="007D4C44">
      <w:pPr>
        <w:pStyle w:val="a0"/>
        <w:ind w:left="480"/>
      </w:pPr>
      <w:r>
        <w:rPr>
          <w:rFonts w:hint="eastAsia"/>
        </w:rPr>
        <w:t>应用管理程序（</w:t>
      </w:r>
      <w:r>
        <w:rPr>
          <w:rFonts w:hint="eastAsia"/>
        </w:rPr>
        <w:t>K</w:t>
      </w:r>
      <w:r>
        <w:t>VM</w:t>
      </w:r>
      <w:r>
        <w:rPr>
          <w:rFonts w:hint="eastAsia"/>
        </w:rPr>
        <w:t>、集群管理扩容、</w:t>
      </w:r>
      <w:r>
        <w:t>MySQL</w:t>
      </w:r>
      <w:r>
        <w:rPr>
          <w:rFonts w:hint="eastAsia"/>
        </w:rPr>
        <w:t>、</w:t>
      </w:r>
      <w:r>
        <w:t>DELLR720</w:t>
      </w:r>
      <w:r>
        <w:rPr>
          <w:rFonts w:hint="eastAsia"/>
        </w:rPr>
        <w:t>批量</w:t>
      </w:r>
      <w:r>
        <w:rPr>
          <w:rFonts w:hint="eastAsia"/>
        </w:rPr>
        <w:t>R</w:t>
      </w:r>
      <w:r>
        <w:t>AID</w:t>
      </w:r>
      <w:r>
        <w:rPr>
          <w:rFonts w:hint="eastAsia"/>
        </w:rPr>
        <w:t>）</w:t>
      </w:r>
    </w:p>
    <w:p w14:paraId="674F3D79" w14:textId="16EB7041" w:rsidR="00894138" w:rsidRDefault="00894138" w:rsidP="007D4C44">
      <w:pPr>
        <w:pStyle w:val="a0"/>
        <w:ind w:left="480"/>
      </w:pPr>
      <w:r>
        <w:rPr>
          <w:rFonts w:hint="eastAsia"/>
        </w:rPr>
        <w:t>日志分析处理程序（</w:t>
      </w:r>
      <w:r>
        <w:rPr>
          <w:rFonts w:hint="eastAsia"/>
        </w:rPr>
        <w:t>P</w:t>
      </w:r>
      <w:r>
        <w:t>V, UV, 200, !200, top, 100, grep/awk</w:t>
      </w:r>
      <w:r>
        <w:rPr>
          <w:rFonts w:hint="eastAsia"/>
        </w:rPr>
        <w:t>）</w:t>
      </w:r>
    </w:p>
    <w:p w14:paraId="613E2655" w14:textId="04ED3AF7" w:rsidR="00894138" w:rsidRDefault="00894138" w:rsidP="007D4C44">
      <w:pPr>
        <w:pStyle w:val="a0"/>
        <w:ind w:left="480"/>
      </w:pPr>
      <w:r>
        <w:rPr>
          <w:rFonts w:hint="eastAsia"/>
        </w:rPr>
        <w:t>自动化备份恢复程序（</w:t>
      </w:r>
      <w:r>
        <w:rPr>
          <w:rFonts w:hint="eastAsia"/>
        </w:rPr>
        <w:t>MySQL</w:t>
      </w:r>
      <w:r>
        <w:rPr>
          <w:rFonts w:hint="eastAsia"/>
        </w:rPr>
        <w:t>完全备份</w:t>
      </w:r>
      <w:r>
        <w:rPr>
          <w:rFonts w:hint="eastAsia"/>
        </w:rPr>
        <w:t>/</w:t>
      </w:r>
      <w:r>
        <w:rPr>
          <w:rFonts w:hint="eastAsia"/>
        </w:rPr>
        <w:t>增量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Crond</w:t>
      </w:r>
      <w:r>
        <w:rPr>
          <w:rFonts w:hint="eastAsia"/>
        </w:rPr>
        <w:t>）</w:t>
      </w:r>
    </w:p>
    <w:p w14:paraId="1BFBCF21" w14:textId="73EC46A3" w:rsidR="00894138" w:rsidRDefault="00894138" w:rsidP="007D4C44">
      <w:pPr>
        <w:pStyle w:val="a0"/>
        <w:ind w:left="480"/>
      </w:pPr>
      <w:r>
        <w:rPr>
          <w:rFonts w:hint="eastAsia"/>
        </w:rPr>
        <w:t>自动化管理程序（批量远程修改密码、软件升级、配置更新）</w:t>
      </w:r>
    </w:p>
    <w:p w14:paraId="4A5EC696" w14:textId="6933FC27" w:rsidR="00894138" w:rsidRDefault="00894138" w:rsidP="007D4C44">
      <w:pPr>
        <w:pStyle w:val="a0"/>
        <w:ind w:left="480"/>
      </w:pPr>
      <w:r>
        <w:rPr>
          <w:rFonts w:hint="eastAsia"/>
        </w:rPr>
        <w:t>自动化信息采集及监控程序（收集系统</w:t>
      </w:r>
      <w:r>
        <w:rPr>
          <w:rFonts w:hint="eastAsia"/>
        </w:rPr>
        <w:t>/</w:t>
      </w:r>
      <w:r>
        <w:rPr>
          <w:rFonts w:hint="eastAsia"/>
        </w:rPr>
        <w:t>应用状态信息，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Mem</w:t>
      </w:r>
      <w:r>
        <w:rPr>
          <w:rFonts w:hint="eastAsia"/>
        </w:rPr>
        <w:t>、</w:t>
      </w:r>
      <w:r>
        <w:rPr>
          <w:rFonts w:hint="eastAsia"/>
        </w:rPr>
        <w:t>Disk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14:paraId="0A5D5889" w14:textId="762B1178" w:rsidR="00894138" w:rsidRDefault="00894138" w:rsidP="007D4C44">
      <w:pPr>
        <w:pStyle w:val="a0"/>
        <w:ind w:left="480"/>
      </w:pPr>
      <w:r>
        <w:rPr>
          <w:rFonts w:hint="eastAsia"/>
        </w:rPr>
        <w:t>配合</w:t>
      </w:r>
      <w:r>
        <w:rPr>
          <w:rFonts w:hint="eastAsia"/>
        </w:rPr>
        <w:t>Zabbix</w:t>
      </w:r>
      <w:r>
        <w:rPr>
          <w:rFonts w:hint="eastAsia"/>
        </w:rPr>
        <w:t>信息采集</w:t>
      </w:r>
    </w:p>
    <w:p w14:paraId="22F8D373" w14:textId="77777777" w:rsidR="00C758E2" w:rsidRDefault="00894138" w:rsidP="00C758E2">
      <w:pPr>
        <w:pStyle w:val="a0"/>
        <w:ind w:left="480"/>
      </w:pPr>
      <w:r>
        <w:rPr>
          <w:rFonts w:hint="eastAsia"/>
        </w:rPr>
        <w:t>自动化扩容（增加云主机</w:t>
      </w:r>
      <w:r>
        <w:sym w:font="Wingdings" w:char="F0E0"/>
      </w:r>
      <w:r>
        <w:rPr>
          <w:rFonts w:hint="eastAsia"/>
        </w:rPr>
        <w:t>业务上线）</w:t>
      </w:r>
    </w:p>
    <w:p w14:paraId="30FC1274" w14:textId="12270D6B" w:rsidR="00894138" w:rsidRDefault="00894138" w:rsidP="00B814B2">
      <w:pPr>
        <w:pStyle w:val="a0"/>
        <w:ind w:left="480"/>
        <w:jc w:val="left"/>
      </w:pPr>
      <w:r w:rsidRPr="00B814B2">
        <w:t>俄罗斯放款、</w:t>
      </w:r>
      <w:r w:rsidRPr="00B814B2">
        <w:rPr>
          <w:rFonts w:hint="eastAsia"/>
        </w:rPr>
        <w:t>打印三角形、打印圣诞树</w:t>
      </w:r>
    </w:p>
    <w:p w14:paraId="7F3A7113" w14:textId="2A4C21D7" w:rsidR="00493C50" w:rsidRDefault="00493C50" w:rsidP="00493C50">
      <w:pPr>
        <w:pStyle w:val="1"/>
        <w:spacing w:before="120" w:after="120"/>
      </w:pPr>
      <w:r>
        <w:rPr>
          <w:rFonts w:hint="eastAsia"/>
        </w:rPr>
        <w:t>shell</w:t>
      </w:r>
      <w:r>
        <w:rPr>
          <w:rFonts w:hint="eastAsia"/>
        </w:rPr>
        <w:t>中的变量</w:t>
      </w:r>
    </w:p>
    <w:p w14:paraId="45BB0368" w14:textId="3E7C8F82" w:rsidR="00493C50" w:rsidRDefault="00493C50" w:rsidP="00596AE7">
      <w:pPr>
        <w:pStyle w:val="2"/>
        <w:spacing w:before="120" w:after="120"/>
      </w:pPr>
      <w:r>
        <w:rPr>
          <w:rFonts w:hint="eastAsia"/>
        </w:rPr>
        <w:t>特殊变量：</w:t>
      </w:r>
      <w:r>
        <w:rPr>
          <w:rFonts w:hint="eastAsia"/>
        </w:rPr>
        <w:t>$</w:t>
      </w:r>
      <w:r>
        <w:t>n</w:t>
      </w:r>
    </w:p>
    <w:p w14:paraId="637DF6F5" w14:textId="3FF8B1A3" w:rsidR="00596AE7" w:rsidRDefault="00596AE7" w:rsidP="00596AE7">
      <w:pPr>
        <w:ind w:firstLine="480"/>
      </w:pPr>
      <w:r>
        <w:rPr>
          <w:rFonts w:hint="eastAsia"/>
        </w:rPr>
        <w:t xml:space="preserve">$n  </w:t>
      </w:r>
      <w:r>
        <w:rPr>
          <w:rFonts w:hint="eastAsia"/>
        </w:rPr>
        <w:t>功能描述：</w:t>
      </w:r>
      <w:r>
        <w:rPr>
          <w:rFonts w:hint="eastAsia"/>
        </w:rPr>
        <w:t xml:space="preserve"> n </w:t>
      </w:r>
      <w:r>
        <w:rPr>
          <w:rFonts w:hint="eastAsia"/>
        </w:rPr>
        <w:t>为数字，</w:t>
      </w:r>
      <w:r>
        <w:rPr>
          <w:rFonts w:hint="eastAsia"/>
        </w:rPr>
        <w:t xml:space="preserve">$0 </w:t>
      </w:r>
      <w:r>
        <w:rPr>
          <w:rFonts w:hint="eastAsia"/>
        </w:rPr>
        <w:t>代码脚本名称，</w:t>
      </w:r>
      <w:r>
        <w:rPr>
          <w:rFonts w:hint="eastAsia"/>
        </w:rPr>
        <w:t xml:space="preserve">$1-$9 </w:t>
      </w:r>
      <w:r>
        <w:rPr>
          <w:rFonts w:hint="eastAsia"/>
        </w:rPr>
        <w:t>代码脚本名后追加的内容，十以上需要使用大括号包含</w:t>
      </w:r>
      <w:r>
        <w:rPr>
          <w:rFonts w:hint="eastAsia"/>
        </w:rPr>
        <w:t>${}</w:t>
      </w:r>
    </w:p>
    <w:p w14:paraId="19002791" w14:textId="64F6067A" w:rsidR="00493C50" w:rsidRDefault="00493C50" w:rsidP="00596AE7">
      <w:pPr>
        <w:pStyle w:val="2"/>
        <w:spacing w:before="120" w:after="120"/>
      </w:pPr>
      <w:r>
        <w:rPr>
          <w:rFonts w:hint="eastAsia"/>
        </w:rPr>
        <w:t>特殊变量：</w:t>
      </w:r>
      <w:r>
        <w:rPr>
          <w:rFonts w:hint="eastAsia"/>
        </w:rPr>
        <w:t>$</w:t>
      </w:r>
      <w:r>
        <w:t>#</w:t>
      </w:r>
    </w:p>
    <w:p w14:paraId="4D635DDF" w14:textId="3C02E5F5" w:rsidR="00596AE7" w:rsidRPr="00596AE7" w:rsidRDefault="00596AE7" w:rsidP="00596AE7">
      <w:pPr>
        <w:ind w:firstLine="480"/>
      </w:pPr>
      <w:r>
        <w:rPr>
          <w:rFonts w:hint="eastAsia"/>
        </w:rPr>
        <w:t xml:space="preserve">$#  </w:t>
      </w:r>
      <w:r>
        <w:rPr>
          <w:rFonts w:hint="eastAsia"/>
        </w:rPr>
        <w:t>功能描述</w:t>
      </w:r>
      <w:r>
        <w:rPr>
          <w:rFonts w:hint="eastAsia"/>
        </w:rPr>
        <w:t xml:space="preserve">:  </w:t>
      </w:r>
      <w:r>
        <w:rPr>
          <w:rFonts w:hint="eastAsia"/>
        </w:rPr>
        <w:t>获取所有输入参数的个数</w:t>
      </w:r>
    </w:p>
    <w:p w14:paraId="3913ED00" w14:textId="20CE519D" w:rsidR="00596AE7" w:rsidRDefault="00493C50" w:rsidP="00596AE7">
      <w:pPr>
        <w:pStyle w:val="2"/>
        <w:spacing w:before="120" w:after="120"/>
      </w:pPr>
      <w:r>
        <w:rPr>
          <w:rFonts w:hint="eastAsia"/>
        </w:rPr>
        <w:lastRenderedPageBreak/>
        <w:t>特殊变量：</w:t>
      </w:r>
      <w:r>
        <w:rPr>
          <w:rFonts w:hint="eastAsia"/>
        </w:rPr>
        <w:t>$</w:t>
      </w:r>
      <w:r>
        <w:t>*</w:t>
      </w:r>
    </w:p>
    <w:p w14:paraId="2D8CD7BB" w14:textId="0B683C1A" w:rsidR="00596AE7" w:rsidRDefault="00596AE7" w:rsidP="00596AE7">
      <w:pPr>
        <w:ind w:firstLine="480"/>
      </w:pPr>
      <w:r>
        <w:rPr>
          <w:rFonts w:hint="eastAsia"/>
        </w:rPr>
        <w:t xml:space="preserve">$*  </w:t>
      </w:r>
      <w:r>
        <w:rPr>
          <w:rFonts w:hint="eastAsia"/>
        </w:rPr>
        <w:t>功能描述：这个变量代表命令行中所有的参数</w:t>
      </w:r>
      <w:r>
        <w:rPr>
          <w:rFonts w:hint="eastAsia"/>
        </w:rPr>
        <w:t xml:space="preserve"> $* </w:t>
      </w:r>
      <w:r>
        <w:rPr>
          <w:rFonts w:hint="eastAsia"/>
        </w:rPr>
        <w:t>把所有参数看出一个整体</w:t>
      </w:r>
      <w:r>
        <w:rPr>
          <w:rFonts w:hint="eastAsia"/>
        </w:rPr>
        <w:tab/>
      </w:r>
    </w:p>
    <w:p w14:paraId="3CBE593C" w14:textId="5FF7217A" w:rsidR="00493C50" w:rsidRDefault="00493C50" w:rsidP="00596AE7">
      <w:pPr>
        <w:pStyle w:val="2"/>
        <w:spacing w:before="120" w:after="120"/>
      </w:pPr>
      <w:r>
        <w:rPr>
          <w:rFonts w:hint="eastAsia"/>
        </w:rPr>
        <w:t>特殊变量：</w:t>
      </w:r>
      <w:r>
        <w:rPr>
          <w:rFonts w:hint="eastAsia"/>
        </w:rPr>
        <w:t>$</w:t>
      </w:r>
      <w:r>
        <w:t>@</w:t>
      </w:r>
    </w:p>
    <w:p w14:paraId="521B2D13" w14:textId="4297A222" w:rsidR="00596AE7" w:rsidRDefault="00596AE7" w:rsidP="00596AE7">
      <w:pPr>
        <w:ind w:firstLine="480"/>
      </w:pPr>
      <w:r>
        <w:rPr>
          <w:rFonts w:hint="eastAsia"/>
        </w:rPr>
        <w:t xml:space="preserve">$@  </w:t>
      </w:r>
      <w:r>
        <w:rPr>
          <w:rFonts w:hint="eastAsia"/>
        </w:rPr>
        <w:t>功能描述：这个变量代表命令行中所有的参数</w:t>
      </w:r>
      <w:r>
        <w:rPr>
          <w:rFonts w:hint="eastAsia"/>
        </w:rPr>
        <w:t xml:space="preserve"> $@ </w:t>
      </w:r>
      <w:r>
        <w:rPr>
          <w:rFonts w:hint="eastAsia"/>
        </w:rPr>
        <w:t>把每个参数区别对待</w:t>
      </w:r>
      <w:r>
        <w:rPr>
          <w:rFonts w:hint="eastAsia"/>
        </w:rPr>
        <w:tab/>
      </w:r>
    </w:p>
    <w:p w14:paraId="6D723673" w14:textId="29588A64" w:rsidR="00493C50" w:rsidRPr="00493C50" w:rsidRDefault="00493C50" w:rsidP="00596AE7">
      <w:pPr>
        <w:pStyle w:val="2"/>
        <w:spacing w:before="120" w:after="120"/>
      </w:pPr>
      <w:r>
        <w:rPr>
          <w:rFonts w:hint="eastAsia"/>
        </w:rPr>
        <w:t>特殊变量：</w:t>
      </w:r>
      <w:r>
        <w:rPr>
          <w:rFonts w:hint="eastAsia"/>
        </w:rPr>
        <w:t>$</w:t>
      </w:r>
      <w:r>
        <w:t>?</w:t>
      </w:r>
    </w:p>
    <w:p w14:paraId="23965E59" w14:textId="280A8B27" w:rsidR="00596AE7" w:rsidRDefault="00596AE7" w:rsidP="00596AE7">
      <w:pPr>
        <w:ind w:firstLine="480"/>
      </w:pPr>
      <w:r>
        <w:rPr>
          <w:rFonts w:hint="eastAsia"/>
        </w:rPr>
        <w:t xml:space="preserve">$?  </w:t>
      </w:r>
      <w:r>
        <w:rPr>
          <w:rFonts w:hint="eastAsia"/>
        </w:rPr>
        <w:t>功能描述：最有一次执行的命令的返回状态</w:t>
      </w:r>
    </w:p>
    <w:p w14:paraId="60E3B93C" w14:textId="1E2CD644" w:rsidR="00DB3FD8" w:rsidRDefault="008B0BCB" w:rsidP="008B0BCB">
      <w:pPr>
        <w:pStyle w:val="1"/>
        <w:spacing w:before="120" w:after="120"/>
      </w:pPr>
      <w:r>
        <w:rPr>
          <w:rFonts w:hint="eastAsia"/>
        </w:rPr>
        <w:t>条件判断</w:t>
      </w:r>
    </w:p>
    <w:p w14:paraId="3924A3FA" w14:textId="700DFDF6" w:rsidR="00EF2434" w:rsidRDefault="00EF2434" w:rsidP="00EF2434">
      <w:pPr>
        <w:pStyle w:val="2"/>
        <w:spacing w:before="120" w:after="120"/>
      </w:pPr>
      <w:r>
        <w:rPr>
          <w:rFonts w:hint="eastAsia"/>
        </w:rPr>
        <w:t>基本语法</w:t>
      </w:r>
    </w:p>
    <w:p w14:paraId="63D4B87B" w14:textId="6F669B40" w:rsidR="00EF2434" w:rsidRDefault="00EF2434" w:rsidP="00EF2434">
      <w:pPr>
        <w:ind w:firstLine="480"/>
        <w:rPr>
          <w:color w:val="FF0000"/>
        </w:rPr>
      </w:pPr>
      <w:r>
        <w:rPr>
          <w:rFonts w:hint="eastAsia"/>
        </w:rPr>
        <w:t>[</w:t>
      </w:r>
      <w:r>
        <w:t xml:space="preserve"> condition ] </w:t>
      </w:r>
      <w:r w:rsidRPr="00EF2434">
        <w:rPr>
          <w:color w:val="FF0000"/>
        </w:rPr>
        <w:t>(</w:t>
      </w:r>
      <w:r w:rsidRPr="00EF2434">
        <w:rPr>
          <w:rFonts w:hint="eastAsia"/>
          <w:color w:val="FF0000"/>
        </w:rPr>
        <w:t>condition</w:t>
      </w:r>
      <w:r w:rsidRPr="00EF2434">
        <w:rPr>
          <w:rFonts w:hint="eastAsia"/>
          <w:color w:val="FF0000"/>
        </w:rPr>
        <w:t>前后必须要有空格</w:t>
      </w:r>
      <w:r w:rsidRPr="00EF2434">
        <w:rPr>
          <w:color w:val="FF0000"/>
        </w:rPr>
        <w:t>)</w:t>
      </w:r>
    </w:p>
    <w:p w14:paraId="4E5EDD4F" w14:textId="2BE8844B" w:rsidR="00EF2434" w:rsidRDefault="00EF2434" w:rsidP="00EF2434">
      <w:pPr>
        <w:pStyle w:val="2"/>
        <w:spacing w:before="120" w:after="120"/>
      </w:pPr>
      <w:r w:rsidRPr="00EF2434">
        <w:rPr>
          <w:rFonts w:hint="eastAsia"/>
        </w:rPr>
        <w:t>常用判断条件</w:t>
      </w:r>
    </w:p>
    <w:p w14:paraId="1227F390" w14:textId="012F7825" w:rsidR="00EF2434" w:rsidRDefault="00EF2434" w:rsidP="00EF2434">
      <w:pPr>
        <w:pStyle w:val="3"/>
        <w:spacing w:before="120" w:after="120"/>
      </w:pPr>
      <w:r>
        <w:rPr>
          <w:rFonts w:hint="eastAsia"/>
        </w:rPr>
        <w:t>两个整数之间比较</w:t>
      </w:r>
    </w:p>
    <w:p w14:paraId="1520E681" w14:textId="54F00A28" w:rsidR="00EF2434" w:rsidRDefault="00EF2434" w:rsidP="00EF2434">
      <w:pPr>
        <w:ind w:firstLine="480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字符串比较</w:t>
      </w:r>
    </w:p>
    <w:p w14:paraId="17C29220" w14:textId="56177BFC" w:rsidR="00EF2434" w:rsidRDefault="00EF2434" w:rsidP="00EF2434">
      <w:pPr>
        <w:ind w:firstLine="480"/>
      </w:pPr>
      <w:r>
        <w:rPr>
          <w:rFonts w:hint="eastAsia"/>
        </w:rPr>
        <w:t>-</w:t>
      </w:r>
      <w:r>
        <w:t xml:space="preserve">lt </w:t>
      </w:r>
      <w:r>
        <w:rPr>
          <w:rFonts w:hint="eastAsia"/>
        </w:rPr>
        <w:t>小于</w:t>
      </w:r>
      <w:r>
        <w:rPr>
          <w:rFonts w:hint="eastAsia"/>
        </w:rPr>
        <w:t xml:space="preserve"> (</w:t>
      </w:r>
      <w:r>
        <w:t>less than)</w:t>
      </w:r>
      <w:r>
        <w:tab/>
      </w:r>
      <w:r>
        <w:tab/>
        <w:t xml:space="preserve">-le  </w:t>
      </w:r>
      <w:r>
        <w:rPr>
          <w:rFonts w:hint="eastAsia"/>
        </w:rPr>
        <w:t>小于等于</w:t>
      </w:r>
      <w:r>
        <w:t>(less equal)</w:t>
      </w:r>
    </w:p>
    <w:p w14:paraId="5DFC6243" w14:textId="65BB4E22" w:rsidR="00EF2434" w:rsidRDefault="00EF2434" w:rsidP="00EF2434">
      <w:pPr>
        <w:ind w:firstLine="480"/>
      </w:pPr>
      <w:r>
        <w:t xml:space="preserve">-eq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(equal)</w:t>
      </w:r>
      <w:r>
        <w:tab/>
      </w:r>
      <w:r>
        <w:tab/>
      </w:r>
      <w:r>
        <w:tab/>
        <w:t xml:space="preserve">-gt </w:t>
      </w:r>
      <w:r>
        <w:rPr>
          <w:rFonts w:hint="eastAsia"/>
        </w:rPr>
        <w:t>大于</w:t>
      </w:r>
      <w:r>
        <w:rPr>
          <w:rFonts w:hint="eastAsia"/>
        </w:rPr>
        <w:t xml:space="preserve"> </w:t>
      </w:r>
      <w:r>
        <w:t>(</w:t>
      </w:r>
      <w:bookmarkStart w:id="0" w:name="OLE_LINK1"/>
      <w:r>
        <w:t xml:space="preserve">greater </w:t>
      </w:r>
      <w:bookmarkEnd w:id="0"/>
      <w:r>
        <w:t>than)</w:t>
      </w:r>
    </w:p>
    <w:p w14:paraId="5DB15AEC" w14:textId="0556630A" w:rsidR="00EF2434" w:rsidRDefault="00EF2434" w:rsidP="00EF2434">
      <w:pPr>
        <w:ind w:firstLine="480"/>
      </w:pPr>
      <w:r>
        <w:rPr>
          <w:rFonts w:hint="eastAsia"/>
        </w:rPr>
        <w:t>-</w:t>
      </w:r>
      <w:r>
        <w:t xml:space="preserve">ge </w:t>
      </w:r>
      <w:r>
        <w:rPr>
          <w:rFonts w:hint="eastAsia"/>
        </w:rPr>
        <w:t>大于等于</w:t>
      </w:r>
      <w:r>
        <w:rPr>
          <w:rFonts w:hint="eastAsia"/>
        </w:rPr>
        <w:t xml:space="preserve"> </w:t>
      </w:r>
      <w:r>
        <w:t>(greater equal)</w:t>
      </w:r>
      <w:r>
        <w:tab/>
        <w:t xml:space="preserve">-ne </w:t>
      </w:r>
      <w:r>
        <w:rPr>
          <w:rFonts w:hint="eastAsia"/>
        </w:rPr>
        <w:t>不等于</w:t>
      </w:r>
      <w:r>
        <w:rPr>
          <w:rFonts w:hint="eastAsia"/>
        </w:rPr>
        <w:t xml:space="preserve"> </w:t>
      </w:r>
      <w:r>
        <w:t>(not equal)</w:t>
      </w:r>
    </w:p>
    <w:p w14:paraId="5E222589" w14:textId="6DB61AE2" w:rsidR="00EF2434" w:rsidRDefault="00EF2434" w:rsidP="00EF2434">
      <w:pPr>
        <w:pStyle w:val="3"/>
        <w:spacing w:before="120" w:after="120"/>
      </w:pPr>
      <w:r>
        <w:rPr>
          <w:rFonts w:hint="eastAsia"/>
        </w:rPr>
        <w:t>按照文件权限进行判断</w:t>
      </w:r>
    </w:p>
    <w:p w14:paraId="7E324596" w14:textId="4135948C" w:rsidR="00EF2434" w:rsidRDefault="00EF2434" w:rsidP="00EF2434">
      <w:pPr>
        <w:ind w:firstLine="480"/>
      </w:pPr>
      <w:r>
        <w:rPr>
          <w:rFonts w:hint="eastAsia"/>
        </w:rPr>
        <w:t>-</w:t>
      </w:r>
      <w:r>
        <w:t>r</w:t>
      </w:r>
      <w:r>
        <w:tab/>
      </w:r>
      <w:r>
        <w:rPr>
          <w:rFonts w:hint="eastAsia"/>
        </w:rPr>
        <w:t>有读的权限</w:t>
      </w:r>
      <w:r>
        <w:rPr>
          <w:rFonts w:hint="eastAsia"/>
        </w:rPr>
        <w:t xml:space="preserve"> </w:t>
      </w:r>
      <w:r>
        <w:t>(read)</w:t>
      </w:r>
      <w:r>
        <w:tab/>
      </w:r>
      <w:r>
        <w:tab/>
        <w:t xml:space="preserve">-w </w:t>
      </w:r>
      <w:r>
        <w:rPr>
          <w:rFonts w:hint="eastAsia"/>
        </w:rPr>
        <w:t>有写的权限</w:t>
      </w:r>
      <w:r>
        <w:rPr>
          <w:rFonts w:hint="eastAsia"/>
        </w:rPr>
        <w:t xml:space="preserve"> </w:t>
      </w:r>
      <w:r>
        <w:t>(write)</w:t>
      </w:r>
    </w:p>
    <w:p w14:paraId="7BBF788A" w14:textId="47FFF1AA" w:rsidR="00EF2434" w:rsidRDefault="00EF2434" w:rsidP="00EF2434">
      <w:pPr>
        <w:ind w:firstLine="480"/>
      </w:pPr>
      <w:r>
        <w:rPr>
          <w:rFonts w:hint="eastAsia"/>
        </w:rPr>
        <w:t>-</w:t>
      </w:r>
      <w:r>
        <w:t xml:space="preserve">x </w:t>
      </w:r>
      <w:r>
        <w:rPr>
          <w:rFonts w:hint="eastAsia"/>
        </w:rPr>
        <w:t>有执行的权限</w:t>
      </w:r>
      <w:r>
        <w:rPr>
          <w:rFonts w:hint="eastAsia"/>
        </w:rPr>
        <w:t xml:space="preserve"> </w:t>
      </w:r>
      <w:r>
        <w:t>(execute)</w:t>
      </w:r>
    </w:p>
    <w:p w14:paraId="40E6CFBD" w14:textId="6B539B4F" w:rsidR="00B84AA8" w:rsidRDefault="00B84AA8" w:rsidP="00EF2434">
      <w:pPr>
        <w:ind w:firstLine="480"/>
      </w:pPr>
      <w:r>
        <w:rPr>
          <w:rFonts w:hint="eastAsia"/>
        </w:rPr>
        <w:t>按照文件类型进行判断</w:t>
      </w:r>
    </w:p>
    <w:p w14:paraId="017A0B88" w14:textId="3719326A" w:rsidR="00B84AA8" w:rsidRDefault="00B84AA8" w:rsidP="00EF2434">
      <w:pPr>
        <w:ind w:firstLine="480"/>
      </w:pPr>
      <w:r>
        <w:rPr>
          <w:rFonts w:hint="eastAsia"/>
        </w:rPr>
        <w:t>-</w:t>
      </w:r>
      <w:r>
        <w:t xml:space="preserve">f </w:t>
      </w:r>
      <w:r>
        <w:rPr>
          <w:rFonts w:hint="eastAsia"/>
        </w:rPr>
        <w:t>文件存在并且是一个常规的文件</w:t>
      </w:r>
      <w:r>
        <w:rPr>
          <w:rFonts w:hint="eastAsia"/>
        </w:rPr>
        <w:t xml:space="preserve"> </w:t>
      </w:r>
      <w:r>
        <w:t>(file)</w:t>
      </w:r>
    </w:p>
    <w:p w14:paraId="5CAFD7BC" w14:textId="4C312859" w:rsidR="00B84AA8" w:rsidRDefault="00B84AA8" w:rsidP="00EF2434">
      <w:pPr>
        <w:ind w:firstLine="480"/>
      </w:pPr>
      <w:r>
        <w:rPr>
          <w:rFonts w:hint="eastAsia"/>
        </w:rPr>
        <w:t>-</w:t>
      </w:r>
      <w:r>
        <w:t xml:space="preserve">e </w:t>
      </w:r>
      <w:r>
        <w:rPr>
          <w:rFonts w:hint="eastAsia"/>
        </w:rPr>
        <w:t>文件存在</w:t>
      </w:r>
      <w:r>
        <w:rPr>
          <w:rFonts w:hint="eastAsia"/>
        </w:rPr>
        <w:t xml:space="preserve"> </w:t>
      </w:r>
      <w:r>
        <w:t>(existence)</w:t>
      </w:r>
    </w:p>
    <w:p w14:paraId="14E5AF55" w14:textId="75BE5083" w:rsidR="00B84AA8" w:rsidRDefault="00B84AA8" w:rsidP="00EF2434">
      <w:pPr>
        <w:ind w:firstLine="480"/>
      </w:pPr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文件存在并且是一个目录</w:t>
      </w:r>
      <w:r>
        <w:rPr>
          <w:rFonts w:hint="eastAsia"/>
        </w:rPr>
        <w:t xml:space="preserve"> </w:t>
      </w:r>
      <w:r>
        <w:t>(directory)</w:t>
      </w:r>
    </w:p>
    <w:p w14:paraId="2123B83D" w14:textId="260C541D" w:rsidR="00382D49" w:rsidRDefault="003A255D" w:rsidP="00C4749B">
      <w:pPr>
        <w:pStyle w:val="1"/>
        <w:spacing w:before="120" w:after="120"/>
      </w:pPr>
      <w:r>
        <w:rPr>
          <w:rFonts w:hint="eastAsia"/>
        </w:rPr>
        <w:lastRenderedPageBreak/>
        <w:t>流程控制</w:t>
      </w:r>
    </w:p>
    <w:p w14:paraId="42039A80" w14:textId="02A27E73" w:rsidR="003A255D" w:rsidRDefault="003A255D" w:rsidP="003A255D">
      <w:pPr>
        <w:pStyle w:val="2"/>
        <w:spacing w:before="120" w:after="1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判断</w:t>
      </w:r>
    </w:p>
    <w:p w14:paraId="2ED9A49F" w14:textId="33C84492" w:rsidR="003A255D" w:rsidRDefault="003A255D" w:rsidP="003A255D">
      <w:pPr>
        <w:pStyle w:val="3"/>
        <w:spacing w:before="120" w:after="120"/>
      </w:pPr>
      <w:r>
        <w:rPr>
          <w:rFonts w:hint="eastAsia"/>
        </w:rPr>
        <w:t>基本语法</w:t>
      </w:r>
    </w:p>
    <w:p w14:paraId="24FB51CF" w14:textId="56091594" w:rsidR="003A255D" w:rsidRDefault="003A255D" w:rsidP="003A255D">
      <w:pPr>
        <w:ind w:firstLine="480"/>
      </w:pPr>
      <w:r>
        <w:rPr>
          <w:rFonts w:hint="eastAsia"/>
        </w:rPr>
        <w:t>i</w:t>
      </w:r>
      <w:r>
        <w:t xml:space="preserve">f [ </w:t>
      </w:r>
      <w:r>
        <w:rPr>
          <w:rFonts w:hint="eastAsia"/>
        </w:rPr>
        <w:t>条件判断</w:t>
      </w:r>
      <w:r>
        <w:t xml:space="preserve"> ];then</w:t>
      </w:r>
    </w:p>
    <w:p w14:paraId="358DA6A8" w14:textId="3C71D094" w:rsidR="003A255D" w:rsidRPr="003A255D" w:rsidRDefault="003A255D" w:rsidP="003A255D">
      <w:pPr>
        <w:ind w:firstLine="480"/>
      </w:pPr>
      <w:r>
        <w:tab/>
      </w:r>
      <w:r>
        <w:rPr>
          <w:rFonts w:hint="eastAsia"/>
        </w:rPr>
        <w:t>程序</w:t>
      </w:r>
    </w:p>
    <w:p w14:paraId="266300BD" w14:textId="474FED78" w:rsidR="003A255D" w:rsidRDefault="003A255D" w:rsidP="003A255D">
      <w:pPr>
        <w:ind w:firstLine="480"/>
      </w:pPr>
      <w:r>
        <w:rPr>
          <w:rFonts w:hint="eastAsia"/>
        </w:rPr>
        <w:t>f</w:t>
      </w:r>
      <w:r>
        <w:t>i</w:t>
      </w:r>
    </w:p>
    <w:p w14:paraId="6055F925" w14:textId="5D43F780" w:rsidR="003A255D" w:rsidRDefault="003A255D" w:rsidP="003A255D">
      <w:pPr>
        <w:ind w:firstLine="480"/>
      </w:pPr>
    </w:p>
    <w:p w14:paraId="137ADB65" w14:textId="2D830F64" w:rsidR="003A255D" w:rsidRDefault="003A255D" w:rsidP="003A255D">
      <w:pPr>
        <w:ind w:firstLine="480"/>
      </w:pPr>
      <w:r>
        <w:rPr>
          <w:rFonts w:hint="eastAsia"/>
        </w:rPr>
        <w:t>或者</w:t>
      </w:r>
    </w:p>
    <w:p w14:paraId="17F245F3" w14:textId="3E57D28E" w:rsidR="003A255D" w:rsidRDefault="003A255D" w:rsidP="003A255D">
      <w:pPr>
        <w:ind w:firstLine="480"/>
      </w:pPr>
      <w:r>
        <w:rPr>
          <w:rFonts w:hint="eastAsia"/>
        </w:rPr>
        <w:t>i</w:t>
      </w:r>
      <w:r>
        <w:t xml:space="preserve">f [ </w:t>
      </w:r>
      <w:r>
        <w:rPr>
          <w:rFonts w:hint="eastAsia"/>
        </w:rPr>
        <w:t>条件判断</w:t>
      </w:r>
      <w:r>
        <w:t xml:space="preserve"> ]</w:t>
      </w:r>
    </w:p>
    <w:p w14:paraId="4A355DA3" w14:textId="0A5649AD" w:rsidR="003A255D" w:rsidRDefault="003A255D" w:rsidP="003A255D">
      <w:pPr>
        <w:ind w:firstLine="480"/>
      </w:pPr>
      <w:r>
        <w:tab/>
      </w:r>
      <w:r>
        <w:rPr>
          <w:rFonts w:hint="eastAsia"/>
        </w:rPr>
        <w:t>t</w:t>
      </w:r>
      <w:r>
        <w:t>hen</w:t>
      </w:r>
    </w:p>
    <w:p w14:paraId="2B552DDE" w14:textId="46BD7F22" w:rsidR="003A255D" w:rsidRDefault="003A255D" w:rsidP="003A255D">
      <w:pPr>
        <w:ind w:firstLine="480"/>
      </w:pPr>
      <w:r>
        <w:tab/>
      </w:r>
      <w:r>
        <w:tab/>
      </w:r>
      <w:r>
        <w:rPr>
          <w:rFonts w:hint="eastAsia"/>
        </w:rPr>
        <w:t>程序</w:t>
      </w:r>
    </w:p>
    <w:p w14:paraId="6EC31A48" w14:textId="0C38FB17" w:rsidR="003A255D" w:rsidRDefault="003A255D" w:rsidP="003A255D">
      <w:pPr>
        <w:ind w:firstLine="480"/>
      </w:pPr>
      <w:r>
        <w:rPr>
          <w:rFonts w:hint="eastAsia"/>
        </w:rPr>
        <w:t>f</w:t>
      </w:r>
      <w:r>
        <w:t>i</w:t>
      </w:r>
    </w:p>
    <w:p w14:paraId="01055B94" w14:textId="3D2D6AFE" w:rsidR="003A255D" w:rsidRDefault="003A255D" w:rsidP="003A255D">
      <w:pPr>
        <w:ind w:firstLine="480"/>
      </w:pPr>
      <w:r w:rsidRPr="00466A69">
        <w:rPr>
          <w:rFonts w:hint="eastAsia"/>
          <w:highlight w:val="red"/>
        </w:rPr>
        <w:t>注意事项</w:t>
      </w:r>
    </w:p>
    <w:p w14:paraId="126E62AD" w14:textId="4B62C4FB" w:rsidR="003A255D" w:rsidRDefault="003A255D" w:rsidP="00466A69">
      <w:pPr>
        <w:pStyle w:val="a"/>
        <w:ind w:left="480"/>
      </w:pPr>
      <w:r>
        <w:t xml:space="preserve">[ </w:t>
      </w:r>
      <w:r>
        <w:rPr>
          <w:rFonts w:hint="eastAsia"/>
        </w:rPr>
        <w:t>条件判断</w:t>
      </w:r>
      <w:r>
        <w:rPr>
          <w:rFonts w:hint="eastAsia"/>
        </w:rPr>
        <w:t xml:space="preserve"> </w:t>
      </w:r>
      <w:r>
        <w:t xml:space="preserve">], </w:t>
      </w:r>
      <w:r>
        <w:rPr>
          <w:rFonts w:hint="eastAsia"/>
        </w:rPr>
        <w:t>括号和条件判断式之间必须有空格</w:t>
      </w:r>
    </w:p>
    <w:p w14:paraId="272B9C7D" w14:textId="6D09E074" w:rsidR="003A255D" w:rsidRDefault="003A255D" w:rsidP="00466A69">
      <w:pPr>
        <w:pStyle w:val="a"/>
        <w:ind w:left="48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后要空格</w:t>
      </w:r>
    </w:p>
    <w:p w14:paraId="6B7E9785" w14:textId="699BE6E3" w:rsidR="00B915A2" w:rsidRDefault="003A255D" w:rsidP="00B915A2">
      <w:pPr>
        <w:pStyle w:val="3"/>
        <w:spacing w:before="120" w:after="120"/>
      </w:pPr>
      <w:r>
        <w:rPr>
          <w:rFonts w:hint="eastAsia"/>
        </w:rPr>
        <w:t>案例实操</w:t>
      </w:r>
    </w:p>
    <w:p w14:paraId="7287AA6C" w14:textId="77777777" w:rsidR="00B915A2" w:rsidRDefault="00B915A2" w:rsidP="00B915A2">
      <w:pPr>
        <w:pStyle w:val="SourceCode"/>
      </w:pPr>
      <w:r>
        <w:t>#!/usr/bin/bash</w:t>
      </w:r>
    </w:p>
    <w:p w14:paraId="59A1DAA8" w14:textId="77777777" w:rsidR="00B915A2" w:rsidRDefault="00B915A2" w:rsidP="00B915A2">
      <w:pPr>
        <w:pStyle w:val="SourceCode"/>
      </w:pPr>
    </w:p>
    <w:p w14:paraId="314E4EC0" w14:textId="77777777" w:rsidR="00B915A2" w:rsidRDefault="00B915A2" w:rsidP="00B915A2">
      <w:pPr>
        <w:pStyle w:val="SourceCode"/>
      </w:pPr>
      <w:r>
        <w:t>if [ $1 -eq 1 ]</w:t>
      </w:r>
    </w:p>
    <w:p w14:paraId="242FEEEC" w14:textId="77777777" w:rsidR="00B915A2" w:rsidRDefault="00B915A2" w:rsidP="00B915A2">
      <w:pPr>
        <w:pStyle w:val="SourceCode"/>
      </w:pPr>
      <w:r>
        <w:t>then</w:t>
      </w:r>
    </w:p>
    <w:p w14:paraId="5DED9F09" w14:textId="77777777" w:rsidR="00B915A2" w:rsidRDefault="00B915A2" w:rsidP="00B915A2">
      <w:pPr>
        <w:pStyle w:val="SourceCode"/>
      </w:pPr>
      <w:r>
        <w:t xml:space="preserve">        echo "shi da shuan"</w:t>
      </w:r>
    </w:p>
    <w:p w14:paraId="7FFB0B29" w14:textId="77777777" w:rsidR="00B915A2" w:rsidRDefault="00B915A2" w:rsidP="00B915A2">
      <w:pPr>
        <w:pStyle w:val="SourceCode"/>
      </w:pPr>
      <w:r>
        <w:t>elif [ $1 -eq 2 ]</w:t>
      </w:r>
    </w:p>
    <w:p w14:paraId="5CE81D80" w14:textId="77777777" w:rsidR="00B915A2" w:rsidRDefault="00B915A2" w:rsidP="00B915A2">
      <w:pPr>
        <w:pStyle w:val="SourceCode"/>
      </w:pPr>
      <w:r>
        <w:t>then</w:t>
      </w:r>
    </w:p>
    <w:p w14:paraId="4FC0B035" w14:textId="77777777" w:rsidR="00B915A2" w:rsidRDefault="00B915A2" w:rsidP="00B915A2">
      <w:pPr>
        <w:pStyle w:val="SourceCode"/>
      </w:pPr>
      <w:r>
        <w:t xml:space="preserve">        echo "chu kai yan"</w:t>
      </w:r>
    </w:p>
    <w:p w14:paraId="06BAFC76" w14:textId="2E34D2FF" w:rsidR="00B915A2" w:rsidRDefault="00B915A2" w:rsidP="00B915A2">
      <w:pPr>
        <w:pStyle w:val="SourceCode"/>
      </w:pPr>
      <w:r>
        <w:t>fi</w:t>
      </w:r>
    </w:p>
    <w:p w14:paraId="4F15C874" w14:textId="14E9BF0C" w:rsidR="00B915A2" w:rsidRDefault="0088388E" w:rsidP="0088388E">
      <w:pPr>
        <w:pStyle w:val="2"/>
        <w:spacing w:before="120" w:after="12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语句</w:t>
      </w:r>
    </w:p>
    <w:p w14:paraId="566CE8F5" w14:textId="344BBB09" w:rsidR="00B915A2" w:rsidRDefault="0088388E" w:rsidP="0088388E">
      <w:pPr>
        <w:pStyle w:val="3"/>
        <w:spacing w:before="120" w:after="120"/>
      </w:pPr>
      <w:r>
        <w:rPr>
          <w:rFonts w:hint="eastAsia"/>
        </w:rPr>
        <w:t>基本语法</w:t>
      </w:r>
    </w:p>
    <w:p w14:paraId="585323D5" w14:textId="60AAF81B" w:rsidR="0088388E" w:rsidRDefault="0088388E" w:rsidP="00B915A2">
      <w:pPr>
        <w:ind w:firstLine="480"/>
      </w:pPr>
      <w:r>
        <w:rPr>
          <w:rFonts w:hint="eastAsia"/>
        </w:rPr>
        <w:t>case</w:t>
      </w:r>
      <w:r>
        <w:t xml:space="preserve"> $</w:t>
      </w:r>
      <w:r>
        <w:rPr>
          <w:rFonts w:hint="eastAsia"/>
        </w:rPr>
        <w:t>变量名</w:t>
      </w:r>
      <w:r>
        <w:rPr>
          <w:rFonts w:hint="eastAsia"/>
        </w:rPr>
        <w:t xml:space="preserve"> in</w:t>
      </w:r>
    </w:p>
    <w:p w14:paraId="19FD1BEC" w14:textId="202EE1C7" w:rsidR="0088388E" w:rsidRDefault="0088388E" w:rsidP="00B915A2">
      <w:pPr>
        <w:ind w:firstLine="480"/>
      </w:pPr>
      <w:r>
        <w:t>“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”)</w:t>
      </w:r>
    </w:p>
    <w:p w14:paraId="41985042" w14:textId="658A7A61" w:rsidR="0088388E" w:rsidRDefault="0088388E" w:rsidP="00B915A2">
      <w:pPr>
        <w:ind w:firstLine="480"/>
      </w:pPr>
      <w:r>
        <w:rPr>
          <w:rFonts w:hint="eastAsia"/>
        </w:rPr>
        <w:t>如果变量的值等于值</w:t>
      </w:r>
      <w:r>
        <w:rPr>
          <w:rFonts w:hint="eastAsia"/>
        </w:rPr>
        <w:t>1</w:t>
      </w:r>
      <w:r>
        <w:rPr>
          <w:rFonts w:hint="eastAsia"/>
        </w:rPr>
        <w:t>，则执行程序</w:t>
      </w:r>
      <w:r>
        <w:rPr>
          <w:rFonts w:hint="eastAsia"/>
        </w:rPr>
        <w:t>1</w:t>
      </w:r>
    </w:p>
    <w:p w14:paraId="0C85D826" w14:textId="5AD351EE" w:rsidR="0088388E" w:rsidRDefault="0088388E" w:rsidP="00B915A2">
      <w:pPr>
        <w:ind w:firstLine="480"/>
      </w:pPr>
      <w:r>
        <w:rPr>
          <w:rFonts w:hint="eastAsia"/>
        </w:rPr>
        <w:lastRenderedPageBreak/>
        <w:t>;</w:t>
      </w:r>
      <w:r>
        <w:t>;</w:t>
      </w:r>
    </w:p>
    <w:p w14:paraId="70C2EBBF" w14:textId="7480B54B" w:rsidR="0088388E" w:rsidRDefault="0088388E" w:rsidP="0088388E">
      <w:pPr>
        <w:ind w:firstLine="480"/>
      </w:pPr>
      <w:r>
        <w:t>“</w:t>
      </w:r>
      <w:r>
        <w:rPr>
          <w:rFonts w:hint="eastAsia"/>
        </w:rPr>
        <w:t>值</w:t>
      </w:r>
      <w:r>
        <w:t>2”)</w:t>
      </w:r>
    </w:p>
    <w:p w14:paraId="00DAEE1C" w14:textId="77777777" w:rsidR="0088388E" w:rsidRDefault="0088388E" w:rsidP="0088388E">
      <w:pPr>
        <w:ind w:firstLine="480"/>
      </w:pPr>
      <w:r>
        <w:rPr>
          <w:rFonts w:hint="eastAsia"/>
        </w:rPr>
        <w:t>如果变量的值等于值</w:t>
      </w:r>
      <w:r>
        <w:rPr>
          <w:rFonts w:hint="eastAsia"/>
        </w:rPr>
        <w:t>1</w:t>
      </w:r>
      <w:r>
        <w:rPr>
          <w:rFonts w:hint="eastAsia"/>
        </w:rPr>
        <w:t>，则执行程序</w:t>
      </w:r>
      <w:r>
        <w:rPr>
          <w:rFonts w:hint="eastAsia"/>
        </w:rPr>
        <w:t>1</w:t>
      </w:r>
    </w:p>
    <w:p w14:paraId="69ED550D" w14:textId="77777777" w:rsidR="0088388E" w:rsidRPr="00B915A2" w:rsidRDefault="0088388E" w:rsidP="0088388E">
      <w:pPr>
        <w:ind w:firstLine="480"/>
      </w:pPr>
      <w:r>
        <w:rPr>
          <w:rFonts w:hint="eastAsia"/>
        </w:rPr>
        <w:t>;</w:t>
      </w:r>
      <w:r>
        <w:t>;</w:t>
      </w:r>
    </w:p>
    <w:p w14:paraId="77FAEF80" w14:textId="43B384D0" w:rsidR="0088388E" w:rsidRDefault="0088388E" w:rsidP="00B915A2">
      <w:pPr>
        <w:ind w:firstLine="480"/>
      </w:pPr>
      <w:r>
        <w:rPr>
          <w:rFonts w:hint="eastAsia"/>
        </w:rPr>
        <w:t>*</w:t>
      </w:r>
      <w:r>
        <w:t>)</w:t>
      </w:r>
    </w:p>
    <w:p w14:paraId="58FAEF36" w14:textId="56A1A4D8" w:rsidR="0088388E" w:rsidRDefault="0088388E" w:rsidP="00B915A2">
      <w:pPr>
        <w:ind w:firstLine="480"/>
      </w:pPr>
      <w:r>
        <w:rPr>
          <w:rFonts w:hint="eastAsia"/>
        </w:rPr>
        <w:t>如果变量的值都不是以上的值，则执行此程序</w:t>
      </w:r>
    </w:p>
    <w:p w14:paraId="123DE616" w14:textId="2243A239" w:rsidR="0088388E" w:rsidRDefault="0088388E" w:rsidP="00B915A2">
      <w:pPr>
        <w:ind w:firstLine="480"/>
      </w:pPr>
      <w:r>
        <w:rPr>
          <w:rFonts w:hint="eastAsia"/>
        </w:rPr>
        <w:t>;</w:t>
      </w:r>
      <w:r>
        <w:t>;</w:t>
      </w:r>
    </w:p>
    <w:p w14:paraId="17B3181C" w14:textId="76D3CA13" w:rsidR="0088388E" w:rsidRDefault="0088388E" w:rsidP="00B915A2">
      <w:pPr>
        <w:ind w:firstLine="480"/>
      </w:pPr>
      <w:r w:rsidRPr="00FC120D">
        <w:rPr>
          <w:rFonts w:hint="eastAsia"/>
          <w:highlight w:val="red"/>
        </w:rPr>
        <w:t>注意事项：</w:t>
      </w:r>
    </w:p>
    <w:p w14:paraId="35FC399B" w14:textId="6D71731C" w:rsidR="0088388E" w:rsidRDefault="0088388E" w:rsidP="00B915A2">
      <w:pPr>
        <w:ind w:firstLine="48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行尾必须为单词</w:t>
      </w:r>
      <w:r>
        <w:rPr>
          <w:rFonts w:hint="eastAsia"/>
        </w:rPr>
        <w:t xml:space="preserve"> </w:t>
      </w:r>
      <w:r>
        <w:t>in ,</w:t>
      </w:r>
      <w:r>
        <w:rPr>
          <w:rFonts w:hint="eastAsia"/>
        </w:rPr>
        <w:t>每一个模式匹配必须以右括号</w:t>
      </w:r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结束；</w:t>
      </w:r>
    </w:p>
    <w:p w14:paraId="3459E140" w14:textId="3E5A2A86" w:rsidR="0088388E" w:rsidRDefault="0088388E" w:rsidP="00B915A2">
      <w:pPr>
        <w:ind w:firstLine="480"/>
      </w:pPr>
      <w:r>
        <w:rPr>
          <w:rFonts w:hint="eastAsia"/>
        </w:rPr>
        <w:t>双分号</w:t>
      </w:r>
      <w:r>
        <w:rPr>
          <w:rFonts w:hint="eastAsia"/>
        </w:rPr>
        <w:t xml:space="preserve"> </w:t>
      </w:r>
      <w:r>
        <w:t xml:space="preserve">;; </w:t>
      </w:r>
      <w:r>
        <w:rPr>
          <w:rFonts w:hint="eastAsia"/>
        </w:rPr>
        <w:t>表示命令序列结束</w:t>
      </w:r>
    </w:p>
    <w:p w14:paraId="241E3E28" w14:textId="5F52FD82" w:rsidR="0088388E" w:rsidRDefault="0088388E" w:rsidP="00B915A2">
      <w:pPr>
        <w:ind w:firstLine="480"/>
      </w:pPr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t xml:space="preserve"> *)  </w:t>
      </w:r>
      <w:r>
        <w:rPr>
          <w:rFonts w:hint="eastAsia"/>
        </w:rPr>
        <w:t>表示默认模式。</w:t>
      </w:r>
    </w:p>
    <w:p w14:paraId="0DD44064" w14:textId="7590140B" w:rsidR="00616924" w:rsidRDefault="00616924" w:rsidP="00616924">
      <w:pPr>
        <w:pStyle w:val="3"/>
        <w:spacing w:before="120" w:after="120"/>
      </w:pPr>
      <w:r>
        <w:rPr>
          <w:rFonts w:hint="eastAsia"/>
        </w:rPr>
        <w:t>案例实操</w:t>
      </w:r>
    </w:p>
    <w:p w14:paraId="3D226A22" w14:textId="77777777" w:rsidR="00616924" w:rsidRDefault="00616924" w:rsidP="00616924">
      <w:pPr>
        <w:pStyle w:val="SourceCode"/>
      </w:pPr>
      <w:r>
        <w:t>#!/usr/bin/bash</w:t>
      </w:r>
    </w:p>
    <w:p w14:paraId="6C4E79A8" w14:textId="77777777" w:rsidR="00616924" w:rsidRDefault="00616924" w:rsidP="00616924">
      <w:pPr>
        <w:pStyle w:val="SourceCode"/>
      </w:pPr>
    </w:p>
    <w:p w14:paraId="199E2409" w14:textId="77777777" w:rsidR="00616924" w:rsidRDefault="00616924" w:rsidP="00616924">
      <w:pPr>
        <w:pStyle w:val="SourceCode"/>
      </w:pPr>
      <w:r>
        <w:t>case $1 in</w:t>
      </w:r>
    </w:p>
    <w:p w14:paraId="62D92670" w14:textId="77777777" w:rsidR="00616924" w:rsidRDefault="00616924" w:rsidP="00616924">
      <w:pPr>
        <w:pStyle w:val="SourceCode"/>
      </w:pPr>
      <w:r>
        <w:t>1)</w:t>
      </w:r>
    </w:p>
    <w:p w14:paraId="3FA4873B" w14:textId="77777777" w:rsidR="00616924" w:rsidRDefault="00616924" w:rsidP="00616924">
      <w:pPr>
        <w:pStyle w:val="SourceCode"/>
      </w:pPr>
      <w:r>
        <w:t xml:space="preserve">        echo "shi da shuan"</w:t>
      </w:r>
    </w:p>
    <w:p w14:paraId="25E4B588" w14:textId="77777777" w:rsidR="00616924" w:rsidRDefault="00616924" w:rsidP="00616924">
      <w:pPr>
        <w:pStyle w:val="SourceCode"/>
      </w:pPr>
      <w:r>
        <w:t>;;</w:t>
      </w:r>
    </w:p>
    <w:p w14:paraId="5214E6BD" w14:textId="77777777" w:rsidR="00616924" w:rsidRDefault="00616924" w:rsidP="00616924">
      <w:pPr>
        <w:pStyle w:val="SourceCode"/>
      </w:pPr>
      <w:r>
        <w:t>2)</w:t>
      </w:r>
    </w:p>
    <w:p w14:paraId="06E4D3AE" w14:textId="77777777" w:rsidR="00616924" w:rsidRDefault="00616924" w:rsidP="00616924">
      <w:pPr>
        <w:pStyle w:val="SourceCode"/>
      </w:pPr>
      <w:r>
        <w:t xml:space="preserve">        echo "chu kai yan"</w:t>
      </w:r>
    </w:p>
    <w:p w14:paraId="139966B9" w14:textId="77777777" w:rsidR="00616924" w:rsidRDefault="00616924" w:rsidP="00616924">
      <w:pPr>
        <w:pStyle w:val="SourceCode"/>
      </w:pPr>
      <w:r>
        <w:t>;;</w:t>
      </w:r>
    </w:p>
    <w:p w14:paraId="7F0676A2" w14:textId="77777777" w:rsidR="00616924" w:rsidRDefault="00616924" w:rsidP="00616924">
      <w:pPr>
        <w:pStyle w:val="SourceCode"/>
      </w:pPr>
      <w:r>
        <w:t>*)</w:t>
      </w:r>
    </w:p>
    <w:p w14:paraId="3602243B" w14:textId="77777777" w:rsidR="00616924" w:rsidRDefault="00616924" w:rsidP="00616924">
      <w:pPr>
        <w:pStyle w:val="SourceCode"/>
      </w:pPr>
      <w:r>
        <w:t xml:space="preserve">        echo "sun lin"</w:t>
      </w:r>
    </w:p>
    <w:p w14:paraId="0B34BD2F" w14:textId="77777777" w:rsidR="00616924" w:rsidRDefault="00616924" w:rsidP="00616924">
      <w:pPr>
        <w:pStyle w:val="SourceCode"/>
      </w:pPr>
      <w:r>
        <w:t>;;</w:t>
      </w:r>
    </w:p>
    <w:p w14:paraId="335DCDE0" w14:textId="014A6E13" w:rsidR="00616924" w:rsidRDefault="00616924" w:rsidP="00616924">
      <w:pPr>
        <w:pStyle w:val="SourceCode"/>
      </w:pPr>
      <w:r>
        <w:t>esac</w:t>
      </w:r>
    </w:p>
    <w:p w14:paraId="67909B1D" w14:textId="640A090A" w:rsidR="00616924" w:rsidRDefault="00AF6CF3" w:rsidP="00AF6CF3">
      <w:pPr>
        <w:pStyle w:val="2"/>
        <w:spacing w:before="120" w:after="12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</w:t>
      </w:r>
    </w:p>
    <w:p w14:paraId="7009B1F3" w14:textId="272B9F6F" w:rsidR="00AF6CF3" w:rsidRDefault="00AF6CF3" w:rsidP="00AF6CF3">
      <w:pPr>
        <w:pStyle w:val="3"/>
        <w:spacing w:before="120" w:after="120"/>
      </w:pPr>
      <w:r>
        <w:rPr>
          <w:rFonts w:hint="eastAsia"/>
        </w:rPr>
        <w:t>基本语法</w:t>
      </w:r>
    </w:p>
    <w:p w14:paraId="4F90229D" w14:textId="4C5A4BC7" w:rsidR="00AF6CF3" w:rsidRDefault="00AF6CF3" w:rsidP="00AF6CF3">
      <w:pPr>
        <w:ind w:firstLine="480"/>
      </w:pPr>
      <w:r>
        <w:rPr>
          <w:rFonts w:hint="eastAsia"/>
        </w:rPr>
        <w:t>f</w:t>
      </w:r>
      <w:r>
        <w:t>or ((</w:t>
      </w:r>
      <w:r>
        <w:rPr>
          <w:rFonts w:hint="eastAsia"/>
        </w:rPr>
        <w:t>初始值</w:t>
      </w:r>
      <w:r>
        <w:rPr>
          <w:rFonts w:hint="eastAsia"/>
        </w:rPr>
        <w:t>;</w:t>
      </w:r>
      <w:r>
        <w:rPr>
          <w:rFonts w:hint="eastAsia"/>
        </w:rPr>
        <w:t>循环控制条件</w:t>
      </w:r>
      <w:r>
        <w:rPr>
          <w:rFonts w:hint="eastAsia"/>
        </w:rPr>
        <w:t>;</w:t>
      </w:r>
      <w:r>
        <w:rPr>
          <w:rFonts w:hint="eastAsia"/>
        </w:rPr>
        <w:t>变量变化</w:t>
      </w:r>
      <w:r>
        <w:rPr>
          <w:rFonts w:hint="eastAsia"/>
        </w:rPr>
        <w:t>)</w:t>
      </w:r>
      <w:r>
        <w:t>)</w:t>
      </w:r>
    </w:p>
    <w:p w14:paraId="3F19ED3B" w14:textId="12C028F2" w:rsidR="00AF6CF3" w:rsidRDefault="00AF6CF3" w:rsidP="00AF6CF3">
      <w:pPr>
        <w:ind w:firstLine="480"/>
      </w:pPr>
      <w:r>
        <w:rPr>
          <w:rFonts w:hint="eastAsia"/>
        </w:rPr>
        <w:t>d</w:t>
      </w:r>
      <w:r>
        <w:t>o</w:t>
      </w:r>
    </w:p>
    <w:p w14:paraId="3AE9560F" w14:textId="720D5E91" w:rsidR="00616924" w:rsidRDefault="00AF6CF3" w:rsidP="00616924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程序</w:t>
      </w:r>
    </w:p>
    <w:p w14:paraId="05F1C768" w14:textId="2F2AB842" w:rsidR="00AF6CF3" w:rsidRDefault="00AF6CF3" w:rsidP="00616924">
      <w:pPr>
        <w:ind w:firstLine="480"/>
      </w:pPr>
      <w:r>
        <w:rPr>
          <w:rFonts w:hint="eastAsia"/>
        </w:rPr>
        <w:t>d</w:t>
      </w:r>
      <w:r>
        <w:t>one</w:t>
      </w:r>
    </w:p>
    <w:p w14:paraId="14EB9A8A" w14:textId="538A6A55" w:rsidR="00AF6CF3" w:rsidRDefault="00AF6CF3" w:rsidP="00AF6CF3">
      <w:pPr>
        <w:pStyle w:val="3"/>
        <w:spacing w:before="120" w:after="120"/>
      </w:pPr>
      <w:r>
        <w:rPr>
          <w:rFonts w:hint="eastAsia"/>
        </w:rPr>
        <w:lastRenderedPageBreak/>
        <w:t>案例实操</w:t>
      </w:r>
    </w:p>
    <w:p w14:paraId="3B65FF99" w14:textId="77777777" w:rsidR="00AF6CF3" w:rsidRDefault="00AF6CF3" w:rsidP="00AF6CF3">
      <w:pPr>
        <w:pStyle w:val="SourceCode"/>
      </w:pPr>
      <w:r>
        <w:t>#!/usr/bin/bash</w:t>
      </w:r>
    </w:p>
    <w:p w14:paraId="530B6CAB" w14:textId="77777777" w:rsidR="00AF6CF3" w:rsidRDefault="00AF6CF3" w:rsidP="00AF6CF3">
      <w:pPr>
        <w:pStyle w:val="SourceCode"/>
      </w:pPr>
    </w:p>
    <w:p w14:paraId="7854BF06" w14:textId="77777777" w:rsidR="00AF6CF3" w:rsidRDefault="00AF6CF3" w:rsidP="00AF6CF3">
      <w:pPr>
        <w:pStyle w:val="SourceCode"/>
      </w:pPr>
      <w:r>
        <w:t>s=0</w:t>
      </w:r>
    </w:p>
    <w:p w14:paraId="66314063" w14:textId="77777777" w:rsidR="00AF6CF3" w:rsidRDefault="00AF6CF3" w:rsidP="00AF6CF3">
      <w:pPr>
        <w:pStyle w:val="SourceCode"/>
      </w:pPr>
      <w:r>
        <w:t>for ((i=1; i&lt;=100; i++))</w:t>
      </w:r>
    </w:p>
    <w:p w14:paraId="0A8015DF" w14:textId="77777777" w:rsidR="00AF6CF3" w:rsidRDefault="00AF6CF3" w:rsidP="00AF6CF3">
      <w:pPr>
        <w:pStyle w:val="SourceCode"/>
      </w:pPr>
      <w:r>
        <w:t>do</w:t>
      </w:r>
    </w:p>
    <w:p w14:paraId="6ED3C1CF" w14:textId="77777777" w:rsidR="00AF6CF3" w:rsidRDefault="00AF6CF3" w:rsidP="00AF6CF3">
      <w:pPr>
        <w:pStyle w:val="SourceCode"/>
      </w:pPr>
      <w:r>
        <w:t xml:space="preserve">        s=$[$s+$i]</w:t>
      </w:r>
    </w:p>
    <w:p w14:paraId="4CBF0C13" w14:textId="77777777" w:rsidR="00AF6CF3" w:rsidRDefault="00AF6CF3" w:rsidP="00AF6CF3">
      <w:pPr>
        <w:pStyle w:val="SourceCode"/>
      </w:pPr>
      <w:r>
        <w:t>done</w:t>
      </w:r>
    </w:p>
    <w:p w14:paraId="583F01B4" w14:textId="77777777" w:rsidR="00AF6CF3" w:rsidRDefault="00AF6CF3" w:rsidP="00AF6CF3">
      <w:pPr>
        <w:pStyle w:val="SourceCode"/>
      </w:pPr>
    </w:p>
    <w:p w14:paraId="001E22C3" w14:textId="04313734" w:rsidR="00AF6CF3" w:rsidRDefault="00AF6CF3" w:rsidP="00AF6CF3">
      <w:pPr>
        <w:pStyle w:val="SourceCode"/>
      </w:pPr>
      <w:r>
        <w:t>echo $s</w:t>
      </w:r>
    </w:p>
    <w:p w14:paraId="67D93AB1" w14:textId="1408A7C1" w:rsidR="00AF6CF3" w:rsidRDefault="004A0FBB" w:rsidP="004A0FBB">
      <w:pPr>
        <w:pStyle w:val="3"/>
        <w:spacing w:before="120" w:after="120"/>
      </w:pPr>
      <w:r>
        <w:rPr>
          <w:rFonts w:hint="eastAsia"/>
        </w:rPr>
        <w:t>基本语法</w:t>
      </w:r>
      <w:r>
        <w:rPr>
          <w:rFonts w:hint="eastAsia"/>
        </w:rPr>
        <w:t>2</w:t>
      </w:r>
    </w:p>
    <w:p w14:paraId="02312789" w14:textId="250DC197" w:rsidR="00AF6CF3" w:rsidRDefault="004A0FBB" w:rsidP="00AF6CF3">
      <w:pPr>
        <w:ind w:firstLine="480"/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变量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t>…</w:t>
      </w:r>
    </w:p>
    <w:p w14:paraId="1BC874C8" w14:textId="766743A9" w:rsidR="004A0FBB" w:rsidRDefault="004A0FBB" w:rsidP="00AF6CF3">
      <w:pPr>
        <w:ind w:firstLine="480"/>
      </w:pPr>
      <w:r>
        <w:rPr>
          <w:rFonts w:hint="eastAsia"/>
        </w:rPr>
        <w:t>d</w:t>
      </w:r>
      <w:r>
        <w:t>o</w:t>
      </w:r>
    </w:p>
    <w:p w14:paraId="729B9AEF" w14:textId="32DB02C8" w:rsidR="004A0FBB" w:rsidRDefault="004A0FBB" w:rsidP="00AF6CF3">
      <w:pPr>
        <w:ind w:firstLine="480"/>
      </w:pPr>
      <w:r>
        <w:tab/>
      </w:r>
      <w:r>
        <w:rPr>
          <w:rFonts w:hint="eastAsia"/>
        </w:rPr>
        <w:t>程序</w:t>
      </w:r>
    </w:p>
    <w:p w14:paraId="170678B8" w14:textId="61C87134" w:rsidR="004A0FBB" w:rsidRDefault="004A0FBB" w:rsidP="00AF6CF3">
      <w:pPr>
        <w:ind w:firstLine="480"/>
      </w:pPr>
      <w:r>
        <w:rPr>
          <w:rFonts w:hint="eastAsia"/>
        </w:rPr>
        <w:t>d</w:t>
      </w:r>
      <w:r>
        <w:t>one</w:t>
      </w:r>
    </w:p>
    <w:p w14:paraId="61ABC1D6" w14:textId="2617E109" w:rsidR="00DA5404" w:rsidRDefault="00DA5404" w:rsidP="00DA5404">
      <w:pPr>
        <w:pStyle w:val="3"/>
        <w:spacing w:before="120" w:after="120"/>
      </w:pPr>
      <w:r>
        <w:rPr>
          <w:rFonts w:hint="eastAsia"/>
        </w:rPr>
        <w:t>案例实操</w:t>
      </w:r>
    </w:p>
    <w:p w14:paraId="64CF26B9" w14:textId="77777777" w:rsidR="00DA5404" w:rsidRDefault="00DA5404" w:rsidP="00DA5404">
      <w:pPr>
        <w:pStyle w:val="SourceCode"/>
      </w:pPr>
      <w:r>
        <w:t>#!/usr/bin/bash</w:t>
      </w:r>
    </w:p>
    <w:p w14:paraId="7A0D7905" w14:textId="77777777" w:rsidR="00DA5404" w:rsidRDefault="00DA5404" w:rsidP="00DA5404">
      <w:pPr>
        <w:pStyle w:val="SourceCode"/>
      </w:pPr>
    </w:p>
    <w:p w14:paraId="71E8B1A5" w14:textId="77777777" w:rsidR="00DA5404" w:rsidRDefault="00DA5404" w:rsidP="00DA5404">
      <w:pPr>
        <w:pStyle w:val="SourceCode"/>
      </w:pPr>
      <w:r>
        <w:t>for i in $*</w:t>
      </w:r>
    </w:p>
    <w:p w14:paraId="06F3F876" w14:textId="77777777" w:rsidR="00DA5404" w:rsidRDefault="00DA5404" w:rsidP="00DA5404">
      <w:pPr>
        <w:pStyle w:val="SourceCode"/>
      </w:pPr>
      <w:r>
        <w:t>do</w:t>
      </w:r>
    </w:p>
    <w:p w14:paraId="588F8189" w14:textId="77777777" w:rsidR="00DA5404" w:rsidRDefault="00DA5404" w:rsidP="00DA5404">
      <w:pPr>
        <w:pStyle w:val="SourceCode"/>
      </w:pPr>
      <w:r>
        <w:t xml:space="preserve">        echo "shi love $i"</w:t>
      </w:r>
    </w:p>
    <w:p w14:paraId="7D20D7D4" w14:textId="1469473A" w:rsidR="00DA5404" w:rsidRDefault="00DA5404" w:rsidP="00DA5404">
      <w:pPr>
        <w:pStyle w:val="SourceCode"/>
      </w:pPr>
      <w:r>
        <w:t>done</w:t>
      </w:r>
    </w:p>
    <w:p w14:paraId="05BBBA70" w14:textId="044B87BB" w:rsidR="00DA5404" w:rsidRDefault="00065486" w:rsidP="00065486">
      <w:pPr>
        <w:pStyle w:val="1"/>
        <w:spacing w:before="120" w:after="120"/>
      </w:pPr>
      <w:r>
        <w:rPr>
          <w:rFonts w:hint="eastAsia"/>
        </w:rPr>
        <w:t>函数</w:t>
      </w:r>
    </w:p>
    <w:p w14:paraId="3352B9A8" w14:textId="20B1219B" w:rsidR="00DA5404" w:rsidRDefault="00065486" w:rsidP="00065486">
      <w:pPr>
        <w:pStyle w:val="2"/>
        <w:spacing w:before="120" w:after="120"/>
      </w:pPr>
      <w:r>
        <w:rPr>
          <w:rFonts w:hint="eastAsia"/>
        </w:rPr>
        <w:t>系统函数</w:t>
      </w:r>
    </w:p>
    <w:p w14:paraId="46630070" w14:textId="7F33A596" w:rsidR="00065486" w:rsidRDefault="00065486" w:rsidP="00065486">
      <w:pPr>
        <w:pStyle w:val="3"/>
        <w:spacing w:before="120" w:after="120"/>
      </w:pPr>
      <w:r>
        <w:rPr>
          <w:rFonts w:hint="eastAsia"/>
        </w:rPr>
        <w:t>basename</w:t>
      </w:r>
      <w:r>
        <w:t xml:space="preserve"> </w:t>
      </w:r>
      <w:r>
        <w:rPr>
          <w:rFonts w:hint="eastAsia"/>
        </w:rPr>
        <w:t>基本语法</w:t>
      </w:r>
    </w:p>
    <w:p w14:paraId="7B6469BE" w14:textId="506C6F17" w:rsidR="00065486" w:rsidRDefault="00065486" w:rsidP="00065486">
      <w:pPr>
        <w:ind w:firstLine="480"/>
      </w:pPr>
      <w:r>
        <w:rPr>
          <w:rFonts w:hint="eastAsia"/>
        </w:rPr>
        <w:t>b</w:t>
      </w:r>
      <w:r>
        <w:t>asename [string/pathname] [suffix]</w:t>
      </w:r>
    </w:p>
    <w:p w14:paraId="6AEEA317" w14:textId="2F61383F" w:rsidR="00065486" w:rsidRDefault="00065486" w:rsidP="00065486">
      <w:pPr>
        <w:ind w:firstLine="480"/>
      </w:pPr>
      <w:r>
        <w:rPr>
          <w:rFonts w:hint="eastAsia"/>
        </w:rPr>
        <w:t>功能描述：</w:t>
      </w:r>
      <w:r>
        <w:rPr>
          <w:rFonts w:hint="eastAsia"/>
        </w:rPr>
        <w:t>b</w:t>
      </w:r>
      <w:r>
        <w:t xml:space="preserve">asename </w:t>
      </w:r>
      <w:r>
        <w:rPr>
          <w:rFonts w:hint="eastAsia"/>
        </w:rPr>
        <w:t>命令会删除所有的前缀，包括最后一个</w:t>
      </w:r>
      <w:r>
        <w:t xml:space="preserve"> / </w:t>
      </w:r>
      <w:r>
        <w:rPr>
          <w:rFonts w:hint="eastAsia"/>
        </w:rPr>
        <w:t>字符，然后将字符串显示出来</w:t>
      </w:r>
      <w:r>
        <w:rPr>
          <w:rFonts w:hint="eastAsia"/>
        </w:rPr>
        <w:t>.</w:t>
      </w:r>
    </w:p>
    <w:p w14:paraId="3FB7897A" w14:textId="4DC086B4" w:rsidR="00065486" w:rsidRDefault="00065486" w:rsidP="00065486">
      <w:pPr>
        <w:ind w:firstLine="480"/>
      </w:pPr>
      <w:r>
        <w:rPr>
          <w:rFonts w:hint="eastAsia"/>
        </w:rPr>
        <w:t>选项：</w:t>
      </w:r>
    </w:p>
    <w:p w14:paraId="6DFC8B7F" w14:textId="432E531D" w:rsidR="00065486" w:rsidRDefault="00065486" w:rsidP="00065486">
      <w:pPr>
        <w:ind w:firstLine="480"/>
      </w:pPr>
      <w:r>
        <w:rPr>
          <w:rFonts w:hint="eastAsia"/>
        </w:rPr>
        <w:t>s</w:t>
      </w:r>
      <w:r>
        <w:t xml:space="preserve">uffix </w:t>
      </w:r>
      <w:r>
        <w:rPr>
          <w:rFonts w:hint="eastAsia"/>
        </w:rPr>
        <w:t>为后缀，如果</w:t>
      </w:r>
      <w:r>
        <w:rPr>
          <w:rFonts w:hint="eastAsia"/>
        </w:rPr>
        <w:t>suffix</w:t>
      </w:r>
      <w:r>
        <w:t xml:space="preserve"> </w:t>
      </w:r>
      <w:r>
        <w:rPr>
          <w:rFonts w:hint="eastAsia"/>
        </w:rPr>
        <w:t>被指定了，</w:t>
      </w:r>
      <w:r>
        <w:rPr>
          <w:rFonts w:hint="eastAsia"/>
        </w:rPr>
        <w:t>basename</w:t>
      </w:r>
      <w:r>
        <w:t xml:space="preserve"> </w:t>
      </w:r>
      <w:r>
        <w:rPr>
          <w:rFonts w:hint="eastAsia"/>
        </w:rPr>
        <w:t>会将</w:t>
      </w:r>
      <w:r>
        <w:rPr>
          <w:rFonts w:hint="eastAsia"/>
        </w:rPr>
        <w:t xml:space="preserve"> pathname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中的</w:t>
      </w:r>
      <w:r>
        <w:rPr>
          <w:rFonts w:hint="eastAsia"/>
        </w:rPr>
        <w:t xml:space="preserve"> suffix</w:t>
      </w:r>
      <w:r>
        <w:t xml:space="preserve"> </w:t>
      </w:r>
      <w:r>
        <w:rPr>
          <w:rFonts w:hint="eastAsia"/>
        </w:rPr>
        <w:t>去掉。</w:t>
      </w:r>
    </w:p>
    <w:p w14:paraId="63375DB8" w14:textId="4C4E6B5C" w:rsidR="00065486" w:rsidRDefault="00065486" w:rsidP="00E26FF0">
      <w:pPr>
        <w:pStyle w:val="3"/>
        <w:spacing w:before="120" w:after="120"/>
      </w:pPr>
      <w:r>
        <w:rPr>
          <w:rFonts w:hint="eastAsia"/>
        </w:rPr>
        <w:lastRenderedPageBreak/>
        <w:t>案例实操</w:t>
      </w:r>
    </w:p>
    <w:p w14:paraId="77797ED0" w14:textId="06A73C39" w:rsidR="00065486" w:rsidRDefault="00065486" w:rsidP="00065486">
      <w:pPr>
        <w:ind w:firstLine="480"/>
      </w:pPr>
      <w:r>
        <w:rPr>
          <w:rFonts w:hint="eastAsia"/>
        </w:rPr>
        <w:t>截取该</w:t>
      </w:r>
      <w:r w:rsidR="00B21D3C">
        <w:t>/home/scs/bin/hello.sh</w:t>
      </w:r>
      <w:r>
        <w:rPr>
          <w:rFonts w:hint="eastAsia"/>
        </w:rPr>
        <w:t>路径的文件名称</w:t>
      </w:r>
    </w:p>
    <w:p w14:paraId="5EF9D084" w14:textId="77777777" w:rsidR="00C559C8" w:rsidRDefault="00C559C8" w:rsidP="00B21D3C">
      <w:pPr>
        <w:pStyle w:val="SourceCode"/>
      </w:pPr>
      <w:r>
        <w:t xml:space="preserve">[scs@localhost bin]$ basename /home/scs/bin/hello.sh </w:t>
      </w:r>
    </w:p>
    <w:p w14:paraId="30C12FD8" w14:textId="77777777" w:rsidR="00C559C8" w:rsidRDefault="00C559C8" w:rsidP="00B21D3C">
      <w:pPr>
        <w:pStyle w:val="SourceCode"/>
      </w:pPr>
      <w:r>
        <w:t>hello.sh</w:t>
      </w:r>
    </w:p>
    <w:p w14:paraId="7E554DC7" w14:textId="77777777" w:rsidR="00C559C8" w:rsidRDefault="00C559C8" w:rsidP="00B21D3C">
      <w:pPr>
        <w:pStyle w:val="SourceCode"/>
      </w:pPr>
      <w:r>
        <w:t>[scs@localhost bin]$ basename /home/scs/bin/hello.sh .sh</w:t>
      </w:r>
    </w:p>
    <w:p w14:paraId="6C21B2B8" w14:textId="73AAAF24" w:rsidR="00C559C8" w:rsidRDefault="00C559C8" w:rsidP="00B21D3C">
      <w:pPr>
        <w:pStyle w:val="SourceCode"/>
      </w:pPr>
      <w:r>
        <w:t>hello</w:t>
      </w:r>
    </w:p>
    <w:p w14:paraId="760DDAAE" w14:textId="35CFACE7" w:rsidR="00B21D3C" w:rsidRDefault="00E26FF0" w:rsidP="00946B39">
      <w:pPr>
        <w:pStyle w:val="3"/>
        <w:spacing w:before="120" w:after="120"/>
      </w:pPr>
      <w:r>
        <w:rPr>
          <w:rFonts w:hint="eastAsia"/>
        </w:rPr>
        <w:t>dir</w:t>
      </w:r>
      <w:r>
        <w:t xml:space="preserve">name </w:t>
      </w:r>
      <w:r>
        <w:rPr>
          <w:rFonts w:hint="eastAsia"/>
        </w:rPr>
        <w:t>基本语法</w:t>
      </w:r>
    </w:p>
    <w:p w14:paraId="562C42AB" w14:textId="04C09A63" w:rsidR="00B21D3C" w:rsidRDefault="00E26FF0" w:rsidP="00C559C8">
      <w:pPr>
        <w:ind w:firstLine="480"/>
      </w:pPr>
      <w:r>
        <w:rPr>
          <w:rFonts w:hint="eastAsia"/>
        </w:rPr>
        <w:t>dirname</w:t>
      </w:r>
      <w:r>
        <w:t xml:space="preserve"> </w:t>
      </w:r>
      <w:r>
        <w:rPr>
          <w:rFonts w:hint="eastAsia"/>
        </w:rPr>
        <w:t>文件绝对路径</w:t>
      </w:r>
    </w:p>
    <w:p w14:paraId="6BEF869A" w14:textId="240F9A1F" w:rsidR="00E26FF0" w:rsidRDefault="00E26FF0" w:rsidP="00C559C8">
      <w:pPr>
        <w:ind w:firstLine="480"/>
      </w:pPr>
      <w:r>
        <w:rPr>
          <w:rFonts w:hint="eastAsia"/>
        </w:rPr>
        <w:t>功能描述：从给定的包含绝对路径的文件名中取出文件名</w:t>
      </w:r>
      <w:r>
        <w:rPr>
          <w:rFonts w:hint="eastAsia"/>
        </w:rPr>
        <w:t>(</w:t>
      </w:r>
      <w:r>
        <w:rPr>
          <w:rFonts w:hint="eastAsia"/>
        </w:rPr>
        <w:t>非目录的部分</w:t>
      </w:r>
      <w:r>
        <w:t>)</w:t>
      </w:r>
      <w:r>
        <w:rPr>
          <w:rFonts w:hint="eastAsia"/>
        </w:rPr>
        <w:t>，然后返回剩下的路径</w:t>
      </w:r>
      <w:r>
        <w:rPr>
          <w:rFonts w:hint="eastAsia"/>
        </w:rPr>
        <w:t>(</w:t>
      </w:r>
      <w:r>
        <w:rPr>
          <w:rFonts w:hint="eastAsia"/>
        </w:rPr>
        <w:t>目录的部分</w:t>
      </w:r>
      <w:r>
        <w:t>)</w:t>
      </w:r>
    </w:p>
    <w:p w14:paraId="05986FC2" w14:textId="0EB7EF21" w:rsidR="00E26FF0" w:rsidRDefault="00E26FF0" w:rsidP="00946B39">
      <w:pPr>
        <w:pStyle w:val="3"/>
        <w:spacing w:before="120" w:after="120"/>
      </w:pPr>
      <w:r>
        <w:rPr>
          <w:rFonts w:hint="eastAsia"/>
        </w:rPr>
        <w:t>案例实操</w:t>
      </w:r>
    </w:p>
    <w:p w14:paraId="415D868D" w14:textId="66F31487" w:rsidR="00E26FF0" w:rsidRDefault="00E26FF0" w:rsidP="00C559C8">
      <w:pPr>
        <w:ind w:firstLine="480"/>
      </w:pPr>
      <w:r>
        <w:rPr>
          <w:rFonts w:hint="eastAsia"/>
        </w:rPr>
        <w:t>获取</w:t>
      </w:r>
      <w:r>
        <w:t>hello.sh</w:t>
      </w:r>
      <w:r>
        <w:rPr>
          <w:rFonts w:hint="eastAsia"/>
        </w:rPr>
        <w:t>文件的路径</w:t>
      </w:r>
    </w:p>
    <w:p w14:paraId="69EEF9AA" w14:textId="77777777" w:rsidR="00E26FF0" w:rsidRDefault="00E26FF0" w:rsidP="00946B39">
      <w:pPr>
        <w:pStyle w:val="SourceCode"/>
      </w:pPr>
      <w:r>
        <w:t xml:space="preserve">[scs@localhost bin]$ dirname /home/scs/bin/hello.sh </w:t>
      </w:r>
    </w:p>
    <w:p w14:paraId="686B61F5" w14:textId="0FECE91E" w:rsidR="00E26FF0" w:rsidRPr="00E26FF0" w:rsidRDefault="00E26FF0" w:rsidP="00946B39">
      <w:pPr>
        <w:pStyle w:val="SourceCode"/>
      </w:pPr>
      <w:r>
        <w:t>/home/scs/bin</w:t>
      </w:r>
    </w:p>
    <w:p w14:paraId="47B83B09" w14:textId="77F9E52C" w:rsidR="00065486" w:rsidRDefault="00065486" w:rsidP="00065486">
      <w:pPr>
        <w:pStyle w:val="2"/>
        <w:spacing w:before="120" w:after="120"/>
      </w:pPr>
      <w:r>
        <w:rPr>
          <w:rFonts w:hint="eastAsia"/>
        </w:rPr>
        <w:t>自定义函数</w:t>
      </w:r>
    </w:p>
    <w:p w14:paraId="48D9B987" w14:textId="69EB98AD" w:rsidR="008B2DD8" w:rsidRDefault="008B2DD8" w:rsidP="00426941">
      <w:pPr>
        <w:pStyle w:val="3"/>
        <w:spacing w:before="120" w:after="120"/>
      </w:pPr>
      <w:r>
        <w:rPr>
          <w:rFonts w:hint="eastAsia"/>
        </w:rPr>
        <w:t>基本语法</w:t>
      </w:r>
    </w:p>
    <w:p w14:paraId="0E4D0582" w14:textId="7029FA62" w:rsidR="008B2DD8" w:rsidRDefault="008B2DD8" w:rsidP="008B2DD8">
      <w:pPr>
        <w:ind w:firstLine="480"/>
      </w:pPr>
      <w:r>
        <w:rPr>
          <w:rFonts w:hint="eastAsia"/>
        </w:rPr>
        <w:t>[</w:t>
      </w:r>
      <w:r>
        <w:t xml:space="preserve"> function ] funname[()]</w:t>
      </w:r>
    </w:p>
    <w:p w14:paraId="157784CE" w14:textId="5EF1B457" w:rsidR="008B2DD8" w:rsidRDefault="008B2DD8" w:rsidP="008B2DD8">
      <w:pPr>
        <w:ind w:firstLine="480"/>
      </w:pPr>
      <w:r>
        <w:rPr>
          <w:rFonts w:hint="eastAsia"/>
        </w:rPr>
        <w:t>{</w:t>
      </w:r>
    </w:p>
    <w:p w14:paraId="79A05E72" w14:textId="26436DCA" w:rsidR="008B2DD8" w:rsidRDefault="008B2DD8" w:rsidP="008B2DD8">
      <w:pPr>
        <w:ind w:firstLine="480"/>
      </w:pPr>
      <w:r>
        <w:tab/>
        <w:t>action</w:t>
      </w:r>
    </w:p>
    <w:p w14:paraId="03D79BD4" w14:textId="25BF0F3C" w:rsidR="008B2DD8" w:rsidRDefault="008B2DD8" w:rsidP="008B2DD8">
      <w:pPr>
        <w:ind w:firstLine="480"/>
      </w:pPr>
      <w:r>
        <w:tab/>
      </w:r>
      <w:r>
        <w:rPr>
          <w:rFonts w:hint="eastAsia"/>
        </w:rPr>
        <w:t>[</w:t>
      </w:r>
      <w:r>
        <w:t>return int;]</w:t>
      </w:r>
    </w:p>
    <w:p w14:paraId="35E8A6A0" w14:textId="2DB8465E" w:rsidR="008B2DD8" w:rsidRDefault="008B2DD8" w:rsidP="008B2DD8">
      <w:pPr>
        <w:ind w:firstLine="480"/>
      </w:pPr>
      <w:r>
        <w:rPr>
          <w:rFonts w:hint="eastAsia"/>
        </w:rPr>
        <w:t>}</w:t>
      </w:r>
    </w:p>
    <w:p w14:paraId="11704843" w14:textId="276BCF6B" w:rsidR="008B2DD8" w:rsidRDefault="008B2DD8" w:rsidP="008B2DD8">
      <w:pPr>
        <w:ind w:firstLine="480"/>
      </w:pPr>
      <w:r>
        <w:rPr>
          <w:rFonts w:hint="eastAsia"/>
        </w:rPr>
        <w:t>f</w:t>
      </w:r>
      <w:r>
        <w:t>unname</w:t>
      </w:r>
    </w:p>
    <w:p w14:paraId="21712D3A" w14:textId="566448D0" w:rsidR="008B2DD8" w:rsidRDefault="008B2DD8" w:rsidP="008B2DD8">
      <w:pPr>
        <w:ind w:firstLine="480"/>
      </w:pPr>
      <w:r w:rsidRPr="00426941">
        <w:rPr>
          <w:rFonts w:hint="eastAsia"/>
          <w:highlight w:val="red"/>
        </w:rPr>
        <w:t>注意事项</w:t>
      </w:r>
    </w:p>
    <w:p w14:paraId="604A3B30" w14:textId="73E0D0C5" w:rsidR="008B2DD8" w:rsidRDefault="008B2DD8" w:rsidP="008B2DD8">
      <w:pPr>
        <w:ind w:firstLine="480"/>
      </w:pPr>
      <w:r>
        <w:rPr>
          <w:rFonts w:hint="eastAsia"/>
        </w:rPr>
        <w:t>必须在调用函数地方之前，先声明函数，</w:t>
      </w:r>
      <w:r>
        <w:rPr>
          <w:rFonts w:hint="eastAsia"/>
        </w:rPr>
        <w:t>shell</w:t>
      </w:r>
      <w:r>
        <w:rPr>
          <w:rFonts w:hint="eastAsia"/>
        </w:rPr>
        <w:t>脚本是逐行逐行运行</w:t>
      </w:r>
    </w:p>
    <w:p w14:paraId="12B5F8A0" w14:textId="6703CEDB" w:rsidR="008B2DD8" w:rsidRDefault="008B2DD8" w:rsidP="008B2DD8">
      <w:pPr>
        <w:ind w:firstLine="480"/>
      </w:pPr>
      <w:r>
        <w:rPr>
          <w:rFonts w:hint="eastAsia"/>
        </w:rPr>
        <w:t>函数返回值，只能通过</w:t>
      </w:r>
      <w:r>
        <w:rPr>
          <w:rFonts w:hint="eastAsia"/>
        </w:rPr>
        <w:t xml:space="preserve"> </w:t>
      </w:r>
      <w:r>
        <w:t xml:space="preserve">$? </w:t>
      </w:r>
      <w:r>
        <w:rPr>
          <w:rFonts w:hint="eastAsia"/>
        </w:rPr>
        <w:t>系统变量获得，可以显示加</w:t>
      </w:r>
      <w:r>
        <w:t xml:space="preserve">: return </w:t>
      </w:r>
      <w:r>
        <w:rPr>
          <w:rFonts w:hint="eastAsia"/>
        </w:rPr>
        <w:t>返回，如果不加，将以最后一条命令运行结果，作为返回值，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后跟数值</w:t>
      </w:r>
      <w:r>
        <w:rPr>
          <w:rFonts w:hint="eastAsia"/>
        </w:rPr>
        <w:t xml:space="preserve"> </w:t>
      </w:r>
      <w:r>
        <w:t>n (0-255)</w:t>
      </w:r>
    </w:p>
    <w:p w14:paraId="1823A597" w14:textId="70723004" w:rsidR="008B2DD8" w:rsidRDefault="008B2DD8" w:rsidP="00426941">
      <w:pPr>
        <w:pStyle w:val="3"/>
        <w:spacing w:before="120" w:after="120"/>
      </w:pPr>
      <w:r>
        <w:rPr>
          <w:rFonts w:hint="eastAsia"/>
        </w:rPr>
        <w:t>案例实操</w:t>
      </w:r>
    </w:p>
    <w:p w14:paraId="09A29375" w14:textId="6D68C39D" w:rsidR="006A20AB" w:rsidRDefault="008B2DD8" w:rsidP="006A20AB">
      <w:pPr>
        <w:ind w:firstLine="480"/>
      </w:pPr>
      <w:r>
        <w:rPr>
          <w:rFonts w:hint="eastAsia"/>
        </w:rPr>
        <w:t>计算</w:t>
      </w:r>
      <w:r w:rsidR="00D77121">
        <w:rPr>
          <w:rFonts w:hint="eastAsia"/>
        </w:rPr>
        <w:t>输入</w:t>
      </w:r>
      <w:r>
        <w:rPr>
          <w:rFonts w:hint="eastAsia"/>
        </w:rPr>
        <w:t>两个</w:t>
      </w:r>
      <w:r w:rsidR="00797897">
        <w:rPr>
          <w:rFonts w:hint="eastAsia"/>
        </w:rPr>
        <w:t>参</w:t>
      </w:r>
      <w:r>
        <w:rPr>
          <w:rFonts w:hint="eastAsia"/>
        </w:rPr>
        <w:t>数</w:t>
      </w:r>
      <w:r w:rsidR="00644E75">
        <w:rPr>
          <w:rFonts w:hint="eastAsia"/>
        </w:rPr>
        <w:t>的</w:t>
      </w:r>
      <w:r>
        <w:rPr>
          <w:rFonts w:hint="eastAsia"/>
        </w:rPr>
        <w:t>和</w:t>
      </w:r>
    </w:p>
    <w:p w14:paraId="3CFFB6B0" w14:textId="77777777" w:rsidR="006A20AB" w:rsidRDefault="006A20AB" w:rsidP="006A20AB">
      <w:pPr>
        <w:pStyle w:val="SourceCode"/>
      </w:pPr>
      <w:r>
        <w:lastRenderedPageBreak/>
        <w:t>#!/usr/bin/bash</w:t>
      </w:r>
    </w:p>
    <w:p w14:paraId="391046D8" w14:textId="77777777" w:rsidR="006A20AB" w:rsidRDefault="006A20AB" w:rsidP="006A20AB">
      <w:pPr>
        <w:pStyle w:val="SourceCode"/>
      </w:pPr>
    </w:p>
    <w:p w14:paraId="407A9C31" w14:textId="77777777" w:rsidR="006A20AB" w:rsidRDefault="006A20AB" w:rsidP="006A20AB">
      <w:pPr>
        <w:pStyle w:val="SourceCode"/>
      </w:pPr>
      <w:r>
        <w:t>function sum()</w:t>
      </w:r>
    </w:p>
    <w:p w14:paraId="3AC6E7D5" w14:textId="77777777" w:rsidR="006A20AB" w:rsidRDefault="006A20AB" w:rsidP="006A20AB">
      <w:pPr>
        <w:pStyle w:val="SourceCode"/>
      </w:pPr>
      <w:r>
        <w:t>{</w:t>
      </w:r>
    </w:p>
    <w:p w14:paraId="7BB89CA9" w14:textId="77777777" w:rsidR="006A20AB" w:rsidRDefault="006A20AB" w:rsidP="006A20AB">
      <w:pPr>
        <w:pStyle w:val="SourceCode"/>
      </w:pPr>
      <w:r>
        <w:t xml:space="preserve">        s=0</w:t>
      </w:r>
    </w:p>
    <w:p w14:paraId="745EE7C4" w14:textId="77777777" w:rsidR="006A20AB" w:rsidRDefault="006A20AB" w:rsidP="006A20AB">
      <w:pPr>
        <w:pStyle w:val="SourceCode"/>
      </w:pPr>
      <w:r>
        <w:t xml:space="preserve">        s=$[$1+$2]</w:t>
      </w:r>
    </w:p>
    <w:p w14:paraId="77EE4B74" w14:textId="77777777" w:rsidR="006A20AB" w:rsidRDefault="006A20AB" w:rsidP="006A20AB">
      <w:pPr>
        <w:pStyle w:val="SourceCode"/>
      </w:pPr>
      <w:r>
        <w:t xml:space="preserve">        echo $s</w:t>
      </w:r>
    </w:p>
    <w:p w14:paraId="0BD187B9" w14:textId="77777777" w:rsidR="006A20AB" w:rsidRDefault="006A20AB" w:rsidP="006A20AB">
      <w:pPr>
        <w:pStyle w:val="SourceCode"/>
      </w:pPr>
      <w:r>
        <w:t>}</w:t>
      </w:r>
    </w:p>
    <w:p w14:paraId="00506AF3" w14:textId="77777777" w:rsidR="006A20AB" w:rsidRDefault="006A20AB" w:rsidP="006A20AB">
      <w:pPr>
        <w:pStyle w:val="SourceCode"/>
      </w:pPr>
    </w:p>
    <w:p w14:paraId="28239C3C" w14:textId="77777777" w:rsidR="006A20AB" w:rsidRDefault="006A20AB" w:rsidP="006A20AB">
      <w:pPr>
        <w:pStyle w:val="SourceCode"/>
      </w:pPr>
      <w:r>
        <w:t>read -p "input your paratemer1:" p1</w:t>
      </w:r>
    </w:p>
    <w:p w14:paraId="792D66DD" w14:textId="77777777" w:rsidR="006A20AB" w:rsidRDefault="006A20AB" w:rsidP="006A20AB">
      <w:pPr>
        <w:pStyle w:val="SourceCode"/>
      </w:pPr>
      <w:r>
        <w:t>read -p "input your paratemer2:" p2</w:t>
      </w:r>
    </w:p>
    <w:p w14:paraId="5DD015EF" w14:textId="77777777" w:rsidR="006A20AB" w:rsidRDefault="006A20AB" w:rsidP="006A20AB">
      <w:pPr>
        <w:pStyle w:val="SourceCode"/>
      </w:pPr>
    </w:p>
    <w:p w14:paraId="63F75CB6" w14:textId="289E02AC" w:rsidR="006A20AB" w:rsidRDefault="006A20AB" w:rsidP="006A20AB">
      <w:pPr>
        <w:pStyle w:val="SourceCode"/>
      </w:pPr>
      <w:r>
        <w:t>sum $p1 $p2</w:t>
      </w:r>
    </w:p>
    <w:p w14:paraId="50D948CA" w14:textId="3ACA5216" w:rsidR="006A20AB" w:rsidRDefault="006A20AB" w:rsidP="006A20AB">
      <w:pPr>
        <w:ind w:firstLine="480"/>
      </w:pPr>
    </w:p>
    <w:p w14:paraId="7EBBF4A0" w14:textId="33B87327" w:rsidR="006A20AB" w:rsidRDefault="00113A25" w:rsidP="00113A25">
      <w:pPr>
        <w:pStyle w:val="1"/>
        <w:spacing w:before="120" w:after="120"/>
      </w:pPr>
      <w:r>
        <w:rPr>
          <w:rFonts w:hint="eastAsia"/>
        </w:rPr>
        <w:t>结尾</w:t>
      </w:r>
    </w:p>
    <w:p w14:paraId="46267E54" w14:textId="319C4891" w:rsidR="00113A25" w:rsidRDefault="00113A25" w:rsidP="00620183">
      <w:pPr>
        <w:ind w:firstLine="480"/>
        <w:jc w:val="right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/</w:t>
      </w:r>
      <w:r>
        <w:t>8/20</w:t>
      </w:r>
    </w:p>
    <w:p w14:paraId="5398A9DB" w14:textId="48717660" w:rsidR="00113A25" w:rsidRDefault="00113A25" w:rsidP="00620183">
      <w:pPr>
        <w:ind w:firstLine="480"/>
        <w:jc w:val="right"/>
      </w:pPr>
      <w:r>
        <w:rPr>
          <w:rFonts w:hint="eastAsia"/>
        </w:rPr>
        <w:t>石大栓</w:t>
      </w:r>
    </w:p>
    <w:p w14:paraId="43D717DE" w14:textId="1239CC4A" w:rsidR="00113A25" w:rsidRPr="00113A25" w:rsidRDefault="00113A25" w:rsidP="00620183">
      <w:pPr>
        <w:ind w:firstLine="480"/>
        <w:jc w:val="right"/>
        <w:rPr>
          <w:rFonts w:hint="eastAsia"/>
        </w:rPr>
      </w:pPr>
      <w:r>
        <w:rPr>
          <w:rFonts w:hint="eastAsia"/>
        </w:rPr>
        <w:t>力讯灵云</w:t>
      </w:r>
    </w:p>
    <w:sectPr w:rsidR="00113A25" w:rsidRPr="00113A25" w:rsidSect="008F67A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7879" w14:textId="77777777" w:rsidR="0096598A" w:rsidRDefault="0096598A">
      <w:pPr>
        <w:spacing w:line="240" w:lineRule="auto"/>
        <w:ind w:firstLine="480"/>
      </w:pPr>
      <w:r>
        <w:separator/>
      </w:r>
    </w:p>
    <w:p w14:paraId="64999225" w14:textId="77777777" w:rsidR="0096598A" w:rsidRDefault="0096598A">
      <w:pPr>
        <w:ind w:firstLine="480"/>
      </w:pPr>
    </w:p>
  </w:endnote>
  <w:endnote w:type="continuationSeparator" w:id="0">
    <w:p w14:paraId="7BAE1A73" w14:textId="77777777" w:rsidR="0096598A" w:rsidRDefault="0096598A">
      <w:pPr>
        <w:spacing w:line="240" w:lineRule="auto"/>
        <w:ind w:firstLine="480"/>
      </w:pPr>
      <w:r>
        <w:continuationSeparator/>
      </w:r>
    </w:p>
    <w:p w14:paraId="61399A32" w14:textId="77777777" w:rsidR="0096598A" w:rsidRDefault="0096598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370CCEA4-8BD0-4941-8912-19D3360F8024}"/>
    <w:embedBold r:id="rId2" w:fontKey="{04BB4566-944F-4BC0-94A3-F9FAF8B13FF4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Bold r:id="rId3" w:fontKey="{26DBA113-EF74-4FF4-BB6C-1AF1329628B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925408"/>
      <w:docPartObj>
        <w:docPartGallery w:val="Page Numbers (Bottom of Page)"/>
        <w:docPartUnique/>
      </w:docPartObj>
    </w:sdtPr>
    <w:sdtEndPr/>
    <w:sdtContent>
      <w:p w14:paraId="717A3B56" w14:textId="77777777" w:rsidR="008F67AE" w:rsidRDefault="008F67AE" w:rsidP="008F67A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434973" w14:textId="77777777" w:rsidR="00E2639E" w:rsidRDefault="00E2639E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2D0B4" w14:textId="77777777" w:rsidR="0096598A" w:rsidRDefault="0096598A">
      <w:pPr>
        <w:ind w:firstLine="480"/>
      </w:pPr>
      <w:r>
        <w:separator/>
      </w:r>
    </w:p>
    <w:p w14:paraId="3CBD5824" w14:textId="77777777" w:rsidR="0096598A" w:rsidRDefault="0096598A">
      <w:pPr>
        <w:ind w:firstLine="480"/>
      </w:pPr>
    </w:p>
  </w:footnote>
  <w:footnote w:type="continuationSeparator" w:id="0">
    <w:p w14:paraId="4819CD61" w14:textId="77777777" w:rsidR="0096598A" w:rsidRDefault="0096598A">
      <w:pPr>
        <w:ind w:firstLine="480"/>
      </w:pPr>
      <w:r>
        <w:continuationSeparator/>
      </w:r>
    </w:p>
    <w:p w14:paraId="20E8E5BF" w14:textId="77777777" w:rsidR="0096598A" w:rsidRDefault="0096598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644AC" w14:textId="77777777" w:rsidR="0069326B" w:rsidRDefault="0069326B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标题"/>
      <w:tag w:val=""/>
      <w:id w:val="-832839916"/>
      <w:placeholder>
        <w:docPart w:val="37A9FACD785549029CE84CEF6BC48B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89498C" w14:textId="77777777" w:rsidR="003C5BF8" w:rsidRDefault="00EC783E" w:rsidP="00567763">
        <w:pPr>
          <w:pStyle w:val="af5"/>
          <w:spacing w:line="240" w:lineRule="auto"/>
          <w:ind w:firstLineChars="0" w:firstLine="0"/>
        </w:pPr>
        <w:r>
          <w:t>xxx</w:t>
        </w:r>
        <w:r>
          <w:t>文档</w:t>
        </w:r>
      </w:p>
    </w:sdtContent>
  </w:sdt>
  <w:p w14:paraId="5CD78169" w14:textId="77777777" w:rsidR="00E2639E" w:rsidRDefault="00E2639E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3254" w14:textId="77777777" w:rsidR="0069326B" w:rsidRDefault="0069326B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6C7D2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6FC912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0FED09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C9E54A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926F35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BDA80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03E0C3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F83F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D42A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4043A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1E65EA"/>
    <w:multiLevelType w:val="multilevel"/>
    <w:tmpl w:val="41C8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D49ED"/>
    <w:multiLevelType w:val="hybridMultilevel"/>
    <w:tmpl w:val="8946C410"/>
    <w:lvl w:ilvl="0" w:tplc="55121994">
      <w:start w:val="1"/>
      <w:numFmt w:val="bullet"/>
      <w:pStyle w:val="a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35A2418"/>
    <w:multiLevelType w:val="multilevel"/>
    <w:tmpl w:val="BA7C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CD2DE"/>
    <w:multiLevelType w:val="multilevel"/>
    <w:tmpl w:val="A8044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88B5090"/>
    <w:multiLevelType w:val="multilevel"/>
    <w:tmpl w:val="C75E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A1C88"/>
    <w:multiLevelType w:val="hybridMultilevel"/>
    <w:tmpl w:val="80AA5AF4"/>
    <w:lvl w:ilvl="0" w:tplc="15022C0E">
      <w:start w:val="1"/>
      <w:numFmt w:val="decimal"/>
      <w:pStyle w:val="a0"/>
      <w:lvlText w:val="%1."/>
      <w:lvlJc w:val="left"/>
      <w:pPr>
        <w:ind w:left="6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87629B1"/>
    <w:multiLevelType w:val="multilevel"/>
    <w:tmpl w:val="284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00B49"/>
    <w:multiLevelType w:val="multilevel"/>
    <w:tmpl w:val="6126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9687D"/>
    <w:multiLevelType w:val="multilevel"/>
    <w:tmpl w:val="933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63EB8"/>
    <w:multiLevelType w:val="multilevel"/>
    <w:tmpl w:val="B99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27DA4"/>
    <w:multiLevelType w:val="multilevel"/>
    <w:tmpl w:val="8E5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27310"/>
    <w:multiLevelType w:val="multilevel"/>
    <w:tmpl w:val="E49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11229"/>
    <w:multiLevelType w:val="multilevel"/>
    <w:tmpl w:val="B210AD8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1008" w:hanging="1008"/>
      </w:pPr>
      <w:rPr>
        <w:rFonts w:hint="eastAsia"/>
      </w:rPr>
    </w:lvl>
    <w:lvl w:ilvl="5">
      <w:start w:val="1"/>
      <w:numFmt w:val="lowerLetter"/>
      <w:pStyle w:val="6"/>
      <w:suff w:val="space"/>
      <w:lvlText w:val="%6.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11"/>
  </w:num>
  <w:num w:numId="20">
    <w:abstractNumId w:val="15"/>
  </w:num>
  <w:num w:numId="21">
    <w:abstractNumId w:val="15"/>
  </w:num>
  <w:num w:numId="22">
    <w:abstractNumId w:val="11"/>
  </w:num>
  <w:num w:numId="23">
    <w:abstractNumId w:val="15"/>
  </w:num>
  <w:num w:numId="24">
    <w:abstractNumId w:val="11"/>
  </w:num>
  <w:num w:numId="25">
    <w:abstractNumId w:val="11"/>
    <w:lvlOverride w:ilvl="0">
      <w:startOverride w:val="1"/>
    </w:lvlOverride>
  </w:num>
  <w:num w:numId="26">
    <w:abstractNumId w:val="11"/>
  </w:num>
  <w:num w:numId="27">
    <w:abstractNumId w:val="15"/>
  </w:num>
  <w:num w:numId="28">
    <w:abstractNumId w:val="11"/>
  </w:num>
  <w:num w:numId="29">
    <w:abstractNumId w:val="15"/>
  </w:num>
  <w:num w:numId="30">
    <w:abstractNumId w:val="11"/>
  </w:num>
  <w:num w:numId="31">
    <w:abstractNumId w:val="11"/>
  </w:num>
  <w:num w:numId="32">
    <w:abstractNumId w:val="21"/>
  </w:num>
  <w:num w:numId="33">
    <w:abstractNumId w:val="14"/>
  </w:num>
  <w:num w:numId="34">
    <w:abstractNumId w:val="19"/>
  </w:num>
  <w:num w:numId="35">
    <w:abstractNumId w:val="18"/>
  </w:num>
  <w:num w:numId="36">
    <w:abstractNumId w:val="10"/>
  </w:num>
  <w:num w:numId="37">
    <w:abstractNumId w:val="20"/>
  </w:num>
  <w:num w:numId="38">
    <w:abstractNumId w:val="16"/>
  </w:num>
  <w:num w:numId="39">
    <w:abstractNumId w:val="12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bordersDoNotSurroundHeader/>
  <w:bordersDoNotSurroundFooter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D8"/>
    <w:rsid w:val="00011444"/>
    <w:rsid w:val="00011C8B"/>
    <w:rsid w:val="000127A6"/>
    <w:rsid w:val="00032086"/>
    <w:rsid w:val="000335BD"/>
    <w:rsid w:val="00034229"/>
    <w:rsid w:val="00060453"/>
    <w:rsid w:val="00061B26"/>
    <w:rsid w:val="00065486"/>
    <w:rsid w:val="00075466"/>
    <w:rsid w:val="00077F52"/>
    <w:rsid w:val="000D19A1"/>
    <w:rsid w:val="000D2F02"/>
    <w:rsid w:val="000F4687"/>
    <w:rsid w:val="001001C2"/>
    <w:rsid w:val="00113A25"/>
    <w:rsid w:val="0012022D"/>
    <w:rsid w:val="00126DC4"/>
    <w:rsid w:val="001426AE"/>
    <w:rsid w:val="00156C4F"/>
    <w:rsid w:val="00163D5F"/>
    <w:rsid w:val="001A1A7A"/>
    <w:rsid w:val="001A68D3"/>
    <w:rsid w:val="001B3E25"/>
    <w:rsid w:val="001B6AE3"/>
    <w:rsid w:val="001C0E59"/>
    <w:rsid w:val="001D18A3"/>
    <w:rsid w:val="001E53BA"/>
    <w:rsid w:val="001F24A2"/>
    <w:rsid w:val="001F4792"/>
    <w:rsid w:val="0020636C"/>
    <w:rsid w:val="0021120D"/>
    <w:rsid w:val="00220CDB"/>
    <w:rsid w:val="00233A51"/>
    <w:rsid w:val="002521B2"/>
    <w:rsid w:val="00253540"/>
    <w:rsid w:val="00256B3E"/>
    <w:rsid w:val="002719C0"/>
    <w:rsid w:val="00271DE4"/>
    <w:rsid w:val="00280B8C"/>
    <w:rsid w:val="00281238"/>
    <w:rsid w:val="002C4263"/>
    <w:rsid w:val="002E45CD"/>
    <w:rsid w:val="00300E1F"/>
    <w:rsid w:val="0033516F"/>
    <w:rsid w:val="003372B8"/>
    <w:rsid w:val="00342D42"/>
    <w:rsid w:val="003448BE"/>
    <w:rsid w:val="003459C6"/>
    <w:rsid w:val="0035400F"/>
    <w:rsid w:val="00356C17"/>
    <w:rsid w:val="00361D38"/>
    <w:rsid w:val="00361EBC"/>
    <w:rsid w:val="003667D4"/>
    <w:rsid w:val="00382D49"/>
    <w:rsid w:val="00394973"/>
    <w:rsid w:val="00396AAC"/>
    <w:rsid w:val="003A255D"/>
    <w:rsid w:val="003A2679"/>
    <w:rsid w:val="003A6DCE"/>
    <w:rsid w:val="003B3C9C"/>
    <w:rsid w:val="003C5BF8"/>
    <w:rsid w:val="00402082"/>
    <w:rsid w:val="00420F13"/>
    <w:rsid w:val="00424995"/>
    <w:rsid w:val="00426941"/>
    <w:rsid w:val="00427190"/>
    <w:rsid w:val="0044784F"/>
    <w:rsid w:val="00454C9A"/>
    <w:rsid w:val="00465AD5"/>
    <w:rsid w:val="00466A69"/>
    <w:rsid w:val="0047771C"/>
    <w:rsid w:val="00483D0B"/>
    <w:rsid w:val="00493094"/>
    <w:rsid w:val="00493C50"/>
    <w:rsid w:val="00497D8B"/>
    <w:rsid w:val="004A0FBB"/>
    <w:rsid w:val="004D0D14"/>
    <w:rsid w:val="004E29B3"/>
    <w:rsid w:val="00501D6A"/>
    <w:rsid w:val="00530D86"/>
    <w:rsid w:val="005401EC"/>
    <w:rsid w:val="005645B8"/>
    <w:rsid w:val="0056648D"/>
    <w:rsid w:val="00567763"/>
    <w:rsid w:val="0057117B"/>
    <w:rsid w:val="00581C4C"/>
    <w:rsid w:val="005822DD"/>
    <w:rsid w:val="00583C78"/>
    <w:rsid w:val="00590D07"/>
    <w:rsid w:val="00596AE7"/>
    <w:rsid w:val="005B27C3"/>
    <w:rsid w:val="005B32AA"/>
    <w:rsid w:val="005D39F6"/>
    <w:rsid w:val="005E406F"/>
    <w:rsid w:val="005E439A"/>
    <w:rsid w:val="005F7AA6"/>
    <w:rsid w:val="006163F8"/>
    <w:rsid w:val="00616924"/>
    <w:rsid w:val="00620183"/>
    <w:rsid w:val="00631723"/>
    <w:rsid w:val="0064064A"/>
    <w:rsid w:val="00644E75"/>
    <w:rsid w:val="00645519"/>
    <w:rsid w:val="006509D7"/>
    <w:rsid w:val="00664CE3"/>
    <w:rsid w:val="00676CC2"/>
    <w:rsid w:val="00680482"/>
    <w:rsid w:val="00687377"/>
    <w:rsid w:val="0069326B"/>
    <w:rsid w:val="0069489F"/>
    <w:rsid w:val="006A00DC"/>
    <w:rsid w:val="006A20AB"/>
    <w:rsid w:val="006C5A71"/>
    <w:rsid w:val="006E4EFC"/>
    <w:rsid w:val="006F0C63"/>
    <w:rsid w:val="007137A1"/>
    <w:rsid w:val="00725EF1"/>
    <w:rsid w:val="00734172"/>
    <w:rsid w:val="0073762F"/>
    <w:rsid w:val="007547B4"/>
    <w:rsid w:val="00776734"/>
    <w:rsid w:val="00777ABD"/>
    <w:rsid w:val="00782E0E"/>
    <w:rsid w:val="00784D58"/>
    <w:rsid w:val="007874A0"/>
    <w:rsid w:val="007914C2"/>
    <w:rsid w:val="00797897"/>
    <w:rsid w:val="007A1D1B"/>
    <w:rsid w:val="007A4763"/>
    <w:rsid w:val="007B3238"/>
    <w:rsid w:val="007B794A"/>
    <w:rsid w:val="007C794A"/>
    <w:rsid w:val="007D4C44"/>
    <w:rsid w:val="007F5F0E"/>
    <w:rsid w:val="00802787"/>
    <w:rsid w:val="00824630"/>
    <w:rsid w:val="00843D3E"/>
    <w:rsid w:val="00844A6E"/>
    <w:rsid w:val="00860CDD"/>
    <w:rsid w:val="00861B27"/>
    <w:rsid w:val="00874494"/>
    <w:rsid w:val="008835E0"/>
    <w:rsid w:val="0088388E"/>
    <w:rsid w:val="008865CE"/>
    <w:rsid w:val="008915F8"/>
    <w:rsid w:val="00894138"/>
    <w:rsid w:val="008B0194"/>
    <w:rsid w:val="008B0BCB"/>
    <w:rsid w:val="008B1064"/>
    <w:rsid w:val="008B2DD8"/>
    <w:rsid w:val="008B4C40"/>
    <w:rsid w:val="008B5797"/>
    <w:rsid w:val="008C14A1"/>
    <w:rsid w:val="008D11B6"/>
    <w:rsid w:val="008D6863"/>
    <w:rsid w:val="008D7679"/>
    <w:rsid w:val="008E3DC8"/>
    <w:rsid w:val="008F67AE"/>
    <w:rsid w:val="00914007"/>
    <w:rsid w:val="00925FAB"/>
    <w:rsid w:val="00944B63"/>
    <w:rsid w:val="00946B39"/>
    <w:rsid w:val="009507F5"/>
    <w:rsid w:val="00951D12"/>
    <w:rsid w:val="0095637A"/>
    <w:rsid w:val="00962A7D"/>
    <w:rsid w:val="00962BA2"/>
    <w:rsid w:val="0096598A"/>
    <w:rsid w:val="00994BFF"/>
    <w:rsid w:val="009B20F0"/>
    <w:rsid w:val="009B433C"/>
    <w:rsid w:val="009C5402"/>
    <w:rsid w:val="009C6A70"/>
    <w:rsid w:val="009E2F0B"/>
    <w:rsid w:val="009E3D50"/>
    <w:rsid w:val="009F16BB"/>
    <w:rsid w:val="009F3F28"/>
    <w:rsid w:val="009F65A8"/>
    <w:rsid w:val="00A012EA"/>
    <w:rsid w:val="00A067F5"/>
    <w:rsid w:val="00A10252"/>
    <w:rsid w:val="00A116C3"/>
    <w:rsid w:val="00A136B4"/>
    <w:rsid w:val="00A2772A"/>
    <w:rsid w:val="00A31668"/>
    <w:rsid w:val="00A36283"/>
    <w:rsid w:val="00A559E4"/>
    <w:rsid w:val="00A575C0"/>
    <w:rsid w:val="00A622F4"/>
    <w:rsid w:val="00A625CD"/>
    <w:rsid w:val="00A62BAA"/>
    <w:rsid w:val="00A651AB"/>
    <w:rsid w:val="00A7432E"/>
    <w:rsid w:val="00AA488B"/>
    <w:rsid w:val="00AB0364"/>
    <w:rsid w:val="00AB24FC"/>
    <w:rsid w:val="00AB6AA3"/>
    <w:rsid w:val="00AD58D3"/>
    <w:rsid w:val="00AE437C"/>
    <w:rsid w:val="00AE677F"/>
    <w:rsid w:val="00AF6CF3"/>
    <w:rsid w:val="00AF79DB"/>
    <w:rsid w:val="00B0191F"/>
    <w:rsid w:val="00B01DFE"/>
    <w:rsid w:val="00B06B0E"/>
    <w:rsid w:val="00B145C1"/>
    <w:rsid w:val="00B21D3C"/>
    <w:rsid w:val="00B40447"/>
    <w:rsid w:val="00B478C7"/>
    <w:rsid w:val="00B5037A"/>
    <w:rsid w:val="00B51B28"/>
    <w:rsid w:val="00B627B5"/>
    <w:rsid w:val="00B67EAE"/>
    <w:rsid w:val="00B73669"/>
    <w:rsid w:val="00B74936"/>
    <w:rsid w:val="00B814B2"/>
    <w:rsid w:val="00B84AA8"/>
    <w:rsid w:val="00B860A5"/>
    <w:rsid w:val="00B86296"/>
    <w:rsid w:val="00B86B75"/>
    <w:rsid w:val="00B915A2"/>
    <w:rsid w:val="00B95A2D"/>
    <w:rsid w:val="00BA1141"/>
    <w:rsid w:val="00BB7FC5"/>
    <w:rsid w:val="00BC48D5"/>
    <w:rsid w:val="00BD4F19"/>
    <w:rsid w:val="00BF615E"/>
    <w:rsid w:val="00C10EB6"/>
    <w:rsid w:val="00C120F2"/>
    <w:rsid w:val="00C21934"/>
    <w:rsid w:val="00C36279"/>
    <w:rsid w:val="00C37F38"/>
    <w:rsid w:val="00C45535"/>
    <w:rsid w:val="00C45D66"/>
    <w:rsid w:val="00C46646"/>
    <w:rsid w:val="00C4749B"/>
    <w:rsid w:val="00C47ADA"/>
    <w:rsid w:val="00C54EBF"/>
    <w:rsid w:val="00C559C8"/>
    <w:rsid w:val="00C55E3E"/>
    <w:rsid w:val="00C70B5B"/>
    <w:rsid w:val="00C758E2"/>
    <w:rsid w:val="00C91949"/>
    <w:rsid w:val="00C9253E"/>
    <w:rsid w:val="00C956DF"/>
    <w:rsid w:val="00CA4A3F"/>
    <w:rsid w:val="00CA7A63"/>
    <w:rsid w:val="00CB091D"/>
    <w:rsid w:val="00CC5CBF"/>
    <w:rsid w:val="00CD02FC"/>
    <w:rsid w:val="00CD58B1"/>
    <w:rsid w:val="00CE3323"/>
    <w:rsid w:val="00CF258A"/>
    <w:rsid w:val="00CF41D0"/>
    <w:rsid w:val="00CF5B23"/>
    <w:rsid w:val="00D11C1F"/>
    <w:rsid w:val="00D13DAC"/>
    <w:rsid w:val="00D32E9F"/>
    <w:rsid w:val="00D43202"/>
    <w:rsid w:val="00D50A2D"/>
    <w:rsid w:val="00D76AA5"/>
    <w:rsid w:val="00D77121"/>
    <w:rsid w:val="00D84104"/>
    <w:rsid w:val="00DA1412"/>
    <w:rsid w:val="00DA29ED"/>
    <w:rsid w:val="00DA5404"/>
    <w:rsid w:val="00DA7111"/>
    <w:rsid w:val="00DA7568"/>
    <w:rsid w:val="00DB3FD8"/>
    <w:rsid w:val="00DB4959"/>
    <w:rsid w:val="00DB6726"/>
    <w:rsid w:val="00DC125F"/>
    <w:rsid w:val="00DD1CC6"/>
    <w:rsid w:val="00DD1EB1"/>
    <w:rsid w:val="00DD731B"/>
    <w:rsid w:val="00DD7C2F"/>
    <w:rsid w:val="00DD7E15"/>
    <w:rsid w:val="00DE49A8"/>
    <w:rsid w:val="00E01846"/>
    <w:rsid w:val="00E11DF5"/>
    <w:rsid w:val="00E22862"/>
    <w:rsid w:val="00E2450D"/>
    <w:rsid w:val="00E24CEC"/>
    <w:rsid w:val="00E2639E"/>
    <w:rsid w:val="00E26FF0"/>
    <w:rsid w:val="00E315A3"/>
    <w:rsid w:val="00E445A3"/>
    <w:rsid w:val="00E51651"/>
    <w:rsid w:val="00E61015"/>
    <w:rsid w:val="00E76DE3"/>
    <w:rsid w:val="00E806D3"/>
    <w:rsid w:val="00EB0ACC"/>
    <w:rsid w:val="00EC2030"/>
    <w:rsid w:val="00EC678F"/>
    <w:rsid w:val="00EC783E"/>
    <w:rsid w:val="00ED6F95"/>
    <w:rsid w:val="00EE13EB"/>
    <w:rsid w:val="00EE3BF2"/>
    <w:rsid w:val="00EF2434"/>
    <w:rsid w:val="00EF3E79"/>
    <w:rsid w:val="00F01DD4"/>
    <w:rsid w:val="00F1733D"/>
    <w:rsid w:val="00F22695"/>
    <w:rsid w:val="00F46249"/>
    <w:rsid w:val="00F46DD8"/>
    <w:rsid w:val="00F54378"/>
    <w:rsid w:val="00F60499"/>
    <w:rsid w:val="00FB1D21"/>
    <w:rsid w:val="00FC120D"/>
    <w:rsid w:val="00FD68DD"/>
    <w:rsid w:val="00FD7A61"/>
    <w:rsid w:val="00FF2FCD"/>
    <w:rsid w:val="00FF332F"/>
    <w:rsid w:val="00FF4738"/>
    <w:rsid w:val="00FF74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3773A"/>
  <w15:docId w15:val="{6EA51893-DECB-488F-A475-E26BE28F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1B6AE3"/>
    <w:pPr>
      <w:spacing w:after="0" w:line="360" w:lineRule="auto"/>
      <w:ind w:firstLineChars="200" w:firstLine="200"/>
      <w:jc w:val="both"/>
    </w:pPr>
    <w:rPr>
      <w:szCs w:val="22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1B6AE3"/>
    <w:pPr>
      <w:keepNext/>
      <w:keepLines/>
      <w:numPr>
        <w:numId w:val="17"/>
      </w:numPr>
      <w:spacing w:beforeLines="50" w:before="50" w:afterLines="50" w:after="50"/>
      <w:ind w:left="0" w:firstLineChars="0" w:firstLine="0"/>
      <w:outlineLvl w:val="0"/>
    </w:pPr>
    <w:rPr>
      <w:rFonts w:asciiTheme="majorHAnsi" w:eastAsia="宋体" w:hAnsiTheme="majorHAnsi" w:cstheme="majorBidi"/>
      <w:b/>
      <w:bCs/>
      <w:spacing w:val="4"/>
      <w:sz w:val="3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B6AE3"/>
    <w:pPr>
      <w:keepNext/>
      <w:keepLines/>
      <w:numPr>
        <w:ilvl w:val="1"/>
        <w:numId w:val="18"/>
      </w:numPr>
      <w:spacing w:beforeLines="50" w:before="50" w:afterLines="50" w:after="50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1B6AE3"/>
    <w:pPr>
      <w:keepNext/>
      <w:keepLines/>
      <w:numPr>
        <w:ilvl w:val="2"/>
        <w:numId w:val="18"/>
      </w:numPr>
      <w:spacing w:beforeLines="50" w:before="50" w:afterLines="50" w:after="50"/>
      <w:ind w:left="0" w:firstLineChars="0" w:firstLine="0"/>
      <w:outlineLvl w:val="2"/>
    </w:pPr>
    <w:rPr>
      <w:rFonts w:asciiTheme="majorHAnsi" w:eastAsiaTheme="majorEastAsia" w:hAnsiTheme="majorHAnsi" w:cstheme="majorBidi"/>
      <w:b/>
      <w:spacing w:val="4"/>
    </w:rPr>
  </w:style>
  <w:style w:type="paragraph" w:styleId="4">
    <w:name w:val="heading 4"/>
    <w:basedOn w:val="a1"/>
    <w:next w:val="a1"/>
    <w:link w:val="40"/>
    <w:uiPriority w:val="9"/>
    <w:unhideWhenUsed/>
    <w:qFormat/>
    <w:rsid w:val="001B6AE3"/>
    <w:pPr>
      <w:keepNext/>
      <w:keepLines/>
      <w:numPr>
        <w:ilvl w:val="3"/>
        <w:numId w:val="18"/>
      </w:numPr>
      <w:spacing w:beforeLines="50" w:before="50" w:afterLines="50" w:after="50"/>
      <w:ind w:left="0" w:firstLineChars="0" w:firstLine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1B6AE3"/>
    <w:pPr>
      <w:keepNext/>
      <w:keepLines/>
      <w:numPr>
        <w:ilvl w:val="4"/>
        <w:numId w:val="18"/>
      </w:numPr>
      <w:spacing w:beforeLines="50" w:before="50" w:afterLines="50" w:after="50"/>
      <w:ind w:left="0" w:firstLineChars="0" w:firstLine="0"/>
      <w:outlineLvl w:val="4"/>
    </w:pPr>
    <w:rPr>
      <w:rFonts w:asciiTheme="majorHAnsi" w:eastAsiaTheme="majorEastAsia" w:hAnsiTheme="majorHAnsi" w:cstheme="majorBidi"/>
      <w:bCs/>
    </w:rPr>
  </w:style>
  <w:style w:type="paragraph" w:styleId="6">
    <w:name w:val="heading 6"/>
    <w:basedOn w:val="a1"/>
    <w:next w:val="a1"/>
    <w:link w:val="60"/>
    <w:uiPriority w:val="9"/>
    <w:unhideWhenUsed/>
    <w:qFormat/>
    <w:rsid w:val="005822DD"/>
    <w:pPr>
      <w:keepNext/>
      <w:keepLines/>
      <w:numPr>
        <w:ilvl w:val="5"/>
        <w:numId w:val="18"/>
      </w:numPr>
      <w:spacing w:beforeLines="50" w:before="50" w:afterLines="50" w:after="50"/>
      <w:ind w:left="0" w:firstLineChars="0" w:firstLine="0"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7">
    <w:name w:val="heading 7"/>
    <w:basedOn w:val="a1"/>
    <w:next w:val="a1"/>
    <w:uiPriority w:val="9"/>
    <w:unhideWhenUsed/>
    <w:rsid w:val="00B74936"/>
    <w:pPr>
      <w:keepNext/>
      <w:keepLines/>
      <w:numPr>
        <w:ilvl w:val="6"/>
        <w:numId w:val="18"/>
      </w:numPr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8">
    <w:name w:val="heading 8"/>
    <w:basedOn w:val="a1"/>
    <w:next w:val="a1"/>
    <w:uiPriority w:val="9"/>
    <w:unhideWhenUsed/>
    <w:rsid w:val="00B74936"/>
    <w:pPr>
      <w:keepNext/>
      <w:keepLines/>
      <w:numPr>
        <w:ilvl w:val="7"/>
        <w:numId w:val="18"/>
      </w:numPr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9">
    <w:name w:val="heading 9"/>
    <w:basedOn w:val="a1"/>
    <w:next w:val="a1"/>
    <w:uiPriority w:val="9"/>
    <w:unhideWhenUsed/>
    <w:rsid w:val="00B74936"/>
    <w:pPr>
      <w:keepNext/>
      <w:keepLines/>
      <w:numPr>
        <w:ilvl w:val="8"/>
        <w:numId w:val="18"/>
      </w:numPr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修订历史"/>
    <w:basedOn w:val="a1"/>
    <w:rsid w:val="0064064A"/>
    <w:pPr>
      <w:ind w:firstLineChars="0" w:firstLine="0"/>
      <w:jc w:val="center"/>
    </w:pPr>
    <w:rPr>
      <w:b/>
      <w:bCs/>
      <w:sz w:val="28"/>
      <w:szCs w:val="24"/>
    </w:rPr>
  </w:style>
  <w:style w:type="paragraph" w:customStyle="1" w:styleId="a6">
    <w:name w:val="正文_无缩进"/>
    <w:basedOn w:val="a1"/>
    <w:qFormat/>
    <w:rsid w:val="0064064A"/>
    <w:pPr>
      <w:ind w:firstLineChars="0" w:firstLine="0"/>
    </w:pPr>
  </w:style>
  <w:style w:type="paragraph" w:styleId="a7">
    <w:name w:val="Title"/>
    <w:basedOn w:val="a1"/>
    <w:next w:val="a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8">
    <w:name w:val="Subtitle"/>
    <w:basedOn w:val="a7"/>
    <w:next w:val="a1"/>
    <w:pPr>
      <w:spacing w:before="240"/>
    </w:pPr>
    <w:rPr>
      <w:sz w:val="30"/>
      <w:szCs w:val="30"/>
    </w:rPr>
  </w:style>
  <w:style w:type="paragraph" w:styleId="a9">
    <w:name w:val="Date"/>
    <w:next w:val="a1"/>
    <w:pPr>
      <w:keepNext/>
      <w:keepLines/>
      <w:jc w:val="center"/>
    </w:pPr>
  </w:style>
  <w:style w:type="paragraph" w:styleId="aa">
    <w:name w:val="Bibliography"/>
    <w:basedOn w:val="a1"/>
  </w:style>
  <w:style w:type="paragraph" w:styleId="ab">
    <w:name w:val="Block Text"/>
    <w:next w:val="a1"/>
    <w:uiPriority w:val="9"/>
    <w:unhideWhenUsed/>
    <w:rsid w:val="00C70B5B"/>
    <w:pPr>
      <w:spacing w:after="0"/>
    </w:pPr>
    <w:rPr>
      <w:rFonts w:asciiTheme="majorHAnsi" w:eastAsiaTheme="majorEastAsia" w:hAnsiTheme="majorHAnsi" w:cstheme="majorBidi"/>
      <w:bCs/>
      <w:sz w:val="21"/>
      <w:szCs w:val="20"/>
      <w:lang w:eastAsia="zh-CN"/>
    </w:rPr>
  </w:style>
  <w:style w:type="paragraph" w:styleId="ac">
    <w:name w:val="footnote text"/>
    <w:basedOn w:val="a1"/>
    <w:uiPriority w:val="9"/>
    <w:unhideWhenUsed/>
  </w:style>
  <w:style w:type="table" w:customStyle="1" w:styleId="Table">
    <w:name w:val="Table"/>
    <w:semiHidden/>
    <w:unhideWhenUsed/>
    <w:qFormat/>
    <w:rsid w:val="00271DE4"/>
    <w:pPr>
      <w:spacing w:after="0"/>
    </w:pPr>
    <w:rPr>
      <w:sz w:val="21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eastAsia="宋体"/>
        <w:b/>
        <w:sz w:val="21"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ad">
    <w:name w:val="caption"/>
    <w:basedOn w:val="a1"/>
    <w:link w:val="ae"/>
    <w:qFormat/>
    <w:rsid w:val="00DD1EB1"/>
    <w:pPr>
      <w:spacing w:beforeLines="50" w:before="50" w:afterLines="50" w:after="50" w:line="240" w:lineRule="auto"/>
      <w:ind w:firstLineChars="0" w:firstLine="0"/>
      <w:jc w:val="center"/>
    </w:pPr>
    <w:rPr>
      <w:b/>
      <w:sz w:val="21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character" w:customStyle="1" w:styleId="ae">
    <w:name w:val="题注 字符"/>
    <w:basedOn w:val="a2"/>
    <w:link w:val="ad"/>
    <w:rsid w:val="00DD1EB1"/>
    <w:rPr>
      <w:b/>
      <w:sz w:val="21"/>
      <w:szCs w:val="22"/>
      <w:lang w:eastAsia="zh-CN"/>
    </w:rPr>
  </w:style>
  <w:style w:type="character" w:customStyle="1" w:styleId="VerbatimChar">
    <w:name w:val="Verbatim Char"/>
    <w:basedOn w:val="ae"/>
    <w:link w:val="SourceCode"/>
    <w:rsid w:val="008B4C40"/>
    <w:rPr>
      <w:rFonts w:ascii="Consolas" w:hAnsi="Consolas"/>
      <w:b/>
      <w:sz w:val="21"/>
      <w:szCs w:val="22"/>
      <w:shd w:val="clear" w:color="auto" w:fill="E4EEF8"/>
      <w:lang w:eastAsia="zh-CN"/>
    </w:rPr>
  </w:style>
  <w:style w:type="character" w:styleId="af">
    <w:name w:val="footnote reference"/>
    <w:basedOn w:val="ae"/>
    <w:rPr>
      <w:b/>
      <w:sz w:val="21"/>
      <w:szCs w:val="22"/>
      <w:vertAlign w:val="superscript"/>
      <w:lang w:eastAsia="zh-CN"/>
    </w:rPr>
  </w:style>
  <w:style w:type="character" w:styleId="af0">
    <w:name w:val="Hyperlink"/>
    <w:basedOn w:val="ae"/>
    <w:uiPriority w:val="99"/>
    <w:rPr>
      <w:b/>
      <w:color w:val="4472C4" w:themeColor="accent1"/>
      <w:sz w:val="21"/>
      <w:szCs w:val="22"/>
      <w:lang w:eastAsia="zh-CN"/>
    </w:rPr>
  </w:style>
  <w:style w:type="paragraph" w:styleId="TOC">
    <w:name w:val="TOC Heading"/>
    <w:basedOn w:val="af1"/>
    <w:next w:val="a1"/>
    <w:uiPriority w:val="39"/>
    <w:unhideWhenUsed/>
    <w:pPr>
      <w:spacing w:before="240" w:line="259" w:lineRule="auto"/>
    </w:pPr>
    <w:rPr>
      <w:rFonts w:eastAsiaTheme="majorEastAsia"/>
      <w:b/>
      <w:bCs/>
      <w:color w:val="2F5496" w:themeColor="accent1" w:themeShade="BF"/>
    </w:rPr>
  </w:style>
  <w:style w:type="character" w:customStyle="1" w:styleId="10">
    <w:name w:val="标题 1 字符"/>
    <w:basedOn w:val="a2"/>
    <w:link w:val="1"/>
    <w:uiPriority w:val="9"/>
    <w:rsid w:val="001B6AE3"/>
    <w:rPr>
      <w:rFonts w:asciiTheme="majorHAnsi" w:eastAsia="宋体" w:hAnsiTheme="majorHAnsi" w:cstheme="majorBidi"/>
      <w:b/>
      <w:bCs/>
      <w:spacing w:val="4"/>
      <w:sz w:val="30"/>
      <w:szCs w:val="28"/>
      <w:lang w:eastAsia="zh-CN"/>
    </w:rPr>
  </w:style>
  <w:style w:type="character" w:customStyle="1" w:styleId="20">
    <w:name w:val="标题 2 字符"/>
    <w:basedOn w:val="a2"/>
    <w:link w:val="2"/>
    <w:uiPriority w:val="9"/>
    <w:rsid w:val="001B6AE3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30">
    <w:name w:val="标题 3 字符"/>
    <w:basedOn w:val="a2"/>
    <w:link w:val="3"/>
    <w:uiPriority w:val="9"/>
    <w:rsid w:val="001B6AE3"/>
    <w:rPr>
      <w:rFonts w:asciiTheme="majorHAnsi" w:eastAsiaTheme="majorEastAsia" w:hAnsiTheme="majorHAnsi" w:cstheme="majorBidi"/>
      <w:b/>
      <w:spacing w:val="4"/>
      <w:szCs w:val="22"/>
      <w:lang w:eastAsia="zh-CN"/>
    </w:rPr>
  </w:style>
  <w:style w:type="character" w:customStyle="1" w:styleId="40">
    <w:name w:val="标题 4 字符"/>
    <w:basedOn w:val="a2"/>
    <w:link w:val="4"/>
    <w:uiPriority w:val="9"/>
    <w:rsid w:val="001B6AE3"/>
    <w:rPr>
      <w:rFonts w:asciiTheme="majorHAnsi" w:eastAsiaTheme="majorEastAsia" w:hAnsiTheme="majorHAnsi" w:cstheme="majorBidi"/>
      <w:iCs/>
      <w:szCs w:val="22"/>
      <w:lang w:eastAsia="zh-CN"/>
    </w:rPr>
  </w:style>
  <w:style w:type="character" w:customStyle="1" w:styleId="50">
    <w:name w:val="标题 5 字符"/>
    <w:basedOn w:val="a2"/>
    <w:link w:val="5"/>
    <w:uiPriority w:val="9"/>
    <w:rsid w:val="001B6AE3"/>
    <w:rPr>
      <w:rFonts w:asciiTheme="majorHAnsi" w:eastAsiaTheme="majorEastAsia" w:hAnsiTheme="majorHAnsi" w:cstheme="majorBidi"/>
      <w:bCs/>
      <w:szCs w:val="22"/>
      <w:lang w:eastAsia="zh-CN"/>
    </w:rPr>
  </w:style>
  <w:style w:type="character" w:customStyle="1" w:styleId="60">
    <w:name w:val="标题 6 字符"/>
    <w:basedOn w:val="a2"/>
    <w:link w:val="6"/>
    <w:uiPriority w:val="9"/>
    <w:rsid w:val="005822DD"/>
    <w:rPr>
      <w:rFonts w:asciiTheme="majorHAnsi" w:eastAsiaTheme="majorEastAsia" w:hAnsiTheme="majorHAnsi" w:cstheme="majorBidi"/>
      <w:bCs/>
      <w:iCs/>
      <w:szCs w:val="22"/>
      <w:lang w:eastAsia="zh-CN"/>
    </w:rPr>
  </w:style>
  <w:style w:type="paragraph" w:customStyle="1" w:styleId="af2">
    <w:name w:val="图片"/>
    <w:basedOn w:val="a1"/>
    <w:qFormat/>
    <w:rsid w:val="00AB6AA3"/>
    <w:pPr>
      <w:spacing w:beforeLines="50" w:before="50" w:afterLines="50" w:after="50" w:line="240" w:lineRule="auto"/>
      <w:ind w:firstLineChars="0" w:firstLine="0"/>
      <w:jc w:val="center"/>
    </w:pPr>
  </w:style>
  <w:style w:type="paragraph" w:customStyle="1" w:styleId="af3">
    <w:name w:val="表头"/>
    <w:basedOn w:val="a1"/>
    <w:qFormat/>
    <w:rsid w:val="00CD02FC"/>
    <w:pPr>
      <w:spacing w:before="60" w:after="60" w:line="240" w:lineRule="auto"/>
      <w:ind w:firstLineChars="0" w:firstLine="0"/>
      <w:jc w:val="center"/>
    </w:pPr>
    <w:rPr>
      <w:rFonts w:asciiTheme="majorHAnsi" w:eastAsiaTheme="majorEastAsia" w:hAnsiTheme="majorHAnsi" w:cstheme="majorBidi"/>
      <w:spacing w:val="4"/>
      <w:sz w:val="18"/>
    </w:rPr>
  </w:style>
  <w:style w:type="paragraph" w:customStyle="1" w:styleId="af4">
    <w:name w:val="表文字"/>
    <w:basedOn w:val="a1"/>
    <w:qFormat/>
    <w:rsid w:val="008B0194"/>
    <w:pPr>
      <w:spacing w:before="60" w:after="60" w:line="240" w:lineRule="auto"/>
      <w:ind w:firstLineChars="0" w:firstLine="0"/>
    </w:pPr>
    <w:rPr>
      <w:rFonts w:asciiTheme="majorHAnsi" w:eastAsiaTheme="majorEastAsia" w:hAnsiTheme="majorHAnsi" w:cstheme="majorBidi"/>
      <w:spacing w:val="4"/>
      <w:sz w:val="18"/>
      <w:szCs w:val="20"/>
    </w:rPr>
  </w:style>
  <w:style w:type="paragraph" w:styleId="af5">
    <w:name w:val="header"/>
    <w:basedOn w:val="a1"/>
    <w:link w:val="af6"/>
    <w:unhideWhenUsed/>
    <w:rsid w:val="00C70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2"/>
    <w:link w:val="af5"/>
    <w:rsid w:val="00C70B5B"/>
    <w:rPr>
      <w:sz w:val="18"/>
      <w:szCs w:val="18"/>
      <w:lang w:eastAsia="zh-CN"/>
    </w:rPr>
  </w:style>
  <w:style w:type="paragraph" w:styleId="af7">
    <w:name w:val="footer"/>
    <w:link w:val="af8"/>
    <w:uiPriority w:val="99"/>
    <w:unhideWhenUsed/>
    <w:rsid w:val="00C956DF"/>
    <w:pPr>
      <w:tabs>
        <w:tab w:val="center" w:pos="4153"/>
        <w:tab w:val="right" w:pos="8306"/>
      </w:tabs>
      <w:snapToGrid w:val="0"/>
      <w:spacing w:after="0"/>
    </w:pPr>
    <w:rPr>
      <w:sz w:val="18"/>
      <w:szCs w:val="18"/>
      <w:lang w:eastAsia="zh-CN"/>
    </w:rPr>
  </w:style>
  <w:style w:type="character" w:customStyle="1" w:styleId="af8">
    <w:name w:val="页脚 字符"/>
    <w:basedOn w:val="a2"/>
    <w:link w:val="af7"/>
    <w:uiPriority w:val="99"/>
    <w:rsid w:val="00C956DF"/>
    <w:rPr>
      <w:sz w:val="18"/>
      <w:szCs w:val="18"/>
      <w:lang w:eastAsia="zh-CN"/>
    </w:rPr>
  </w:style>
  <w:style w:type="character" w:styleId="af9">
    <w:name w:val="Placeholder Text"/>
    <w:basedOn w:val="a2"/>
    <w:uiPriority w:val="99"/>
    <w:semiHidden/>
    <w:rsid w:val="00C70B5B"/>
    <w:rPr>
      <w:color w:val="808080"/>
    </w:rPr>
  </w:style>
  <w:style w:type="paragraph" w:customStyle="1" w:styleId="SourceCode">
    <w:name w:val="Source Code"/>
    <w:link w:val="VerbatimChar"/>
    <w:qFormat/>
    <w:rsid w:val="008B4C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4EEF8"/>
      <w:wordWrap w:val="0"/>
      <w:spacing w:after="0"/>
    </w:pPr>
    <w:rPr>
      <w:rFonts w:ascii="Consolas" w:hAnsi="Consolas"/>
      <w:sz w:val="21"/>
      <w:szCs w:val="22"/>
      <w:lang w:eastAsia="zh-CN"/>
    </w:rPr>
  </w:style>
  <w:style w:type="character" w:customStyle="1" w:styleId="Char">
    <w:name w:val="版本号 Char"/>
    <w:basedOn w:val="a2"/>
    <w:link w:val="afa"/>
    <w:semiHidden/>
    <w:rsid w:val="001B6AE3"/>
    <w:rPr>
      <w:rFonts w:ascii="Arial" w:eastAsia="黑体" w:hAnsi="Arial" w:cs="Arial"/>
      <w:color w:val="ED7D31" w:themeColor="accent2"/>
      <w:sz w:val="18"/>
      <w:szCs w:val="18"/>
      <w:lang w:eastAsia="zh-CN"/>
    </w:rPr>
  </w:style>
  <w:style w:type="paragraph" w:customStyle="1" w:styleId="afa">
    <w:name w:val="版本号"/>
    <w:basedOn w:val="a1"/>
    <w:link w:val="Char"/>
    <w:semiHidden/>
    <w:rsid w:val="001B6AE3"/>
    <w:pPr>
      <w:spacing w:line="240" w:lineRule="auto"/>
      <w:ind w:firstLineChars="0" w:firstLine="0"/>
    </w:pPr>
    <w:rPr>
      <w:rFonts w:ascii="Arial" w:eastAsia="黑体" w:hAnsi="Arial" w:cs="Arial"/>
      <w:color w:val="ED7D31" w:themeColor="accent2"/>
      <w:sz w:val="18"/>
      <w:szCs w:val="18"/>
    </w:rPr>
  </w:style>
  <w:style w:type="paragraph" w:customStyle="1" w:styleId="afb">
    <w:name w:val="本文题目"/>
    <w:basedOn w:val="a1"/>
    <w:next w:val="a1"/>
    <w:semiHidden/>
    <w:rsid w:val="001B6AE3"/>
    <w:pPr>
      <w:ind w:firstLineChars="0" w:firstLine="0"/>
    </w:pPr>
    <w:rPr>
      <w:rFonts w:ascii="Arial" w:eastAsia="黑体" w:hAnsi="Arial" w:cs="Arial"/>
      <w:b/>
      <w:color w:val="ED7D31" w:themeColor="accent2"/>
      <w:kern w:val="2"/>
      <w:sz w:val="48"/>
      <w:szCs w:val="48"/>
    </w:rPr>
  </w:style>
  <w:style w:type="paragraph" w:customStyle="1" w:styleId="afc">
    <w:name w:val="英文手册类型"/>
    <w:semiHidden/>
    <w:rsid w:val="001B6AE3"/>
    <w:pPr>
      <w:spacing w:after="0" w:line="0" w:lineRule="atLeast"/>
    </w:pPr>
    <w:rPr>
      <w:rFonts w:ascii="Verdana" w:eastAsia="黑体" w:hAnsi="Verdana" w:cs="Times New Roman"/>
      <w:b/>
      <w:color w:val="FFFFFF"/>
      <w:kern w:val="2"/>
      <w:sz w:val="13"/>
      <w:szCs w:val="13"/>
      <w:lang w:eastAsia="zh-CN"/>
    </w:rPr>
  </w:style>
  <w:style w:type="paragraph" w:customStyle="1" w:styleId="afd">
    <w:name w:val="手册类型"/>
    <w:semiHidden/>
    <w:rsid w:val="001B6AE3"/>
    <w:pPr>
      <w:spacing w:after="0"/>
      <w:jc w:val="right"/>
    </w:pPr>
    <w:rPr>
      <w:rFonts w:ascii="Arial" w:eastAsia="黑体" w:hAnsi="Arial" w:cs="Arial"/>
      <w:b/>
      <w:color w:val="ED7D31" w:themeColor="accent2"/>
      <w:kern w:val="2"/>
      <w:sz w:val="21"/>
      <w:szCs w:val="21"/>
      <w:lang w:eastAsia="zh-CN"/>
    </w:rPr>
  </w:style>
  <w:style w:type="paragraph" w:customStyle="1" w:styleId="afe">
    <w:name w:val="公司名称"/>
    <w:semiHidden/>
    <w:rsid w:val="001B6AE3"/>
    <w:pPr>
      <w:spacing w:after="0"/>
    </w:pPr>
    <w:rPr>
      <w:rFonts w:ascii="Arial" w:eastAsia="黑体" w:hAnsi="Arial" w:cs="Arial"/>
      <w:b/>
      <w:bCs/>
      <w:color w:val="ED7D31" w:themeColor="accent2"/>
      <w:kern w:val="2"/>
      <w:sz w:val="32"/>
      <w:szCs w:val="32"/>
      <w:lang w:eastAsia="zh-CN"/>
    </w:rPr>
  </w:style>
  <w:style w:type="paragraph" w:styleId="TOC1">
    <w:name w:val="toc 1"/>
    <w:next w:val="a1"/>
    <w:autoRedefine/>
    <w:uiPriority w:val="39"/>
    <w:unhideWhenUsed/>
    <w:rsid w:val="00DD1EB1"/>
    <w:pPr>
      <w:tabs>
        <w:tab w:val="right" w:leader="dot" w:pos="8630"/>
      </w:tabs>
      <w:spacing w:after="0" w:line="360" w:lineRule="auto"/>
      <w:jc w:val="both"/>
    </w:pPr>
    <w:rPr>
      <w:noProof/>
      <w:szCs w:val="22"/>
      <w:lang w:eastAsia="zh-CN"/>
    </w:rPr>
  </w:style>
  <w:style w:type="paragraph" w:styleId="TOC2">
    <w:name w:val="toc 2"/>
    <w:next w:val="a1"/>
    <w:autoRedefine/>
    <w:uiPriority w:val="39"/>
    <w:unhideWhenUsed/>
    <w:rsid w:val="00DD1EB1"/>
    <w:pPr>
      <w:tabs>
        <w:tab w:val="right" w:leader="dot" w:pos="8630"/>
      </w:tabs>
      <w:spacing w:after="0" w:line="360" w:lineRule="auto"/>
      <w:ind w:firstLineChars="200" w:firstLine="200"/>
      <w:jc w:val="both"/>
    </w:pPr>
    <w:rPr>
      <w:noProof/>
      <w:szCs w:val="22"/>
      <w:lang w:eastAsia="zh-CN"/>
    </w:rPr>
  </w:style>
  <w:style w:type="paragraph" w:styleId="TOC3">
    <w:name w:val="toc 3"/>
    <w:next w:val="a1"/>
    <w:autoRedefine/>
    <w:uiPriority w:val="39"/>
    <w:unhideWhenUsed/>
    <w:rsid w:val="00DD1EB1"/>
    <w:pPr>
      <w:tabs>
        <w:tab w:val="right" w:leader="dot" w:pos="8630"/>
      </w:tabs>
      <w:spacing w:after="0" w:line="360" w:lineRule="auto"/>
      <w:ind w:leftChars="400" w:left="400"/>
    </w:pPr>
    <w:rPr>
      <w:noProof/>
      <w:szCs w:val="22"/>
      <w:lang w:eastAsia="zh-CN"/>
    </w:rPr>
  </w:style>
  <w:style w:type="paragraph" w:customStyle="1" w:styleId="af1">
    <w:name w:val="目录"/>
    <w:next w:val="a1"/>
    <w:rsid w:val="006C5A71"/>
    <w:pPr>
      <w:pageBreakBefore/>
      <w:spacing w:beforeLines="50" w:before="156" w:afterLines="50" w:after="156"/>
      <w:jc w:val="center"/>
    </w:pPr>
    <w:rPr>
      <w:rFonts w:ascii="Arial" w:eastAsia="黑体" w:hAnsi="Arial" w:cs="宋体"/>
      <w:kern w:val="2"/>
      <w:sz w:val="28"/>
      <w:szCs w:val="28"/>
      <w:lang w:eastAsia="zh-CN"/>
    </w:rPr>
  </w:style>
  <w:style w:type="table" w:styleId="aff">
    <w:name w:val="Table Grid"/>
    <w:aliases w:val="默认表格式"/>
    <w:basedOn w:val="a3"/>
    <w:rsid w:val="00483D0B"/>
    <w:pPr>
      <w:spacing w:after="0"/>
      <w:jc w:val="both"/>
    </w:pPr>
    <w:rPr>
      <w:color w:val="000000" w:themeColor="text1"/>
      <w:sz w:val="18"/>
    </w:rPr>
    <w:tblPr>
      <w:tblStyleRowBandSize w:val="1"/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eastAsiaTheme="minorEastAsia"/>
        <w:b/>
        <w:sz w:val="18"/>
      </w:rPr>
      <w:tblPr/>
      <w:tcPr>
        <w:shd w:val="clear" w:color="auto" w:fill="C9C9C9" w:themeFill="accent3" w:themeFillTint="99"/>
      </w:tcPr>
    </w:tblStylePr>
  </w:style>
  <w:style w:type="table" w:customStyle="1" w:styleId="aff0">
    <w:name w:val="自定义表格样式"/>
    <w:basedOn w:val="aff1"/>
    <w:uiPriority w:val="99"/>
    <w:rsid w:val="00B860A5"/>
    <w:rPr>
      <w:sz w:val="18"/>
      <w:szCs w:val="20"/>
      <w:lang w:eastAsia="zh-CN"/>
    </w:rPr>
    <w:tblPr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cantSplit/>
      <w:jc w:val="center"/>
    </w:trPr>
    <w:tblStylePr w:type="firstRow">
      <w:pPr>
        <w:wordWrap/>
        <w:spacing w:line="240" w:lineRule="auto"/>
        <w:jc w:val="center"/>
      </w:pPr>
      <w:rPr>
        <w:b/>
      </w:rPr>
      <w:tblPr/>
      <w:tcPr>
        <w:shd w:val="clear" w:color="auto" w:fill="DBDBDB" w:themeFill="accent3" w:themeFillTint="66"/>
      </w:tcPr>
    </w:tblStylePr>
  </w:style>
  <w:style w:type="table" w:styleId="aff1">
    <w:name w:val="Table Theme"/>
    <w:basedOn w:val="a3"/>
    <w:semiHidden/>
    <w:unhideWhenUsed/>
    <w:rsid w:val="0047771C"/>
    <w:pPr>
      <w:spacing w:after="0" w:line="36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高亮"/>
    <w:basedOn w:val="a2"/>
    <w:uiPriority w:val="1"/>
    <w:qFormat/>
    <w:rsid w:val="00F54378"/>
    <w:rPr>
      <w:b/>
      <w:bdr w:val="none" w:sz="0" w:space="0" w:color="auto"/>
      <w:shd w:val="clear" w:color="auto" w:fill="FFF2CC" w:themeFill="accent4" w:themeFillTint="33"/>
    </w:rPr>
  </w:style>
  <w:style w:type="character" w:customStyle="1" w:styleId="aff3">
    <w:name w:val="段内代码"/>
    <w:uiPriority w:val="1"/>
    <w:qFormat/>
    <w:rsid w:val="00F01DD4"/>
    <w:rPr>
      <w:rFonts w:ascii="Consolas" w:eastAsia="Consolas" w:hAnsi="Consolas" w:cs="Consolas"/>
      <w:b w:val="0"/>
      <w:sz w:val="18"/>
      <w:szCs w:val="18"/>
      <w:bdr w:val="single" w:sz="4" w:space="0" w:color="auto"/>
      <w:shd w:val="clear" w:color="auto" w:fill="DEEAF6" w:themeFill="accent5" w:themeFillTint="33"/>
    </w:rPr>
  </w:style>
  <w:style w:type="paragraph" w:customStyle="1" w:styleId="a">
    <w:name w:val="无序列表"/>
    <w:basedOn w:val="a1"/>
    <w:qFormat/>
    <w:rsid w:val="002719C0"/>
    <w:pPr>
      <w:numPr>
        <w:numId w:val="31"/>
      </w:numPr>
      <w:ind w:leftChars="200" w:left="200" w:firstLineChars="0" w:firstLine="0"/>
    </w:pPr>
  </w:style>
  <w:style w:type="paragraph" w:styleId="aff4">
    <w:name w:val="List Paragraph"/>
    <w:basedOn w:val="a1"/>
    <w:rsid w:val="00B67EAE"/>
    <w:pPr>
      <w:ind w:firstLine="420"/>
    </w:pPr>
  </w:style>
  <w:style w:type="paragraph" w:customStyle="1" w:styleId="a0">
    <w:name w:val="有序列表"/>
    <w:basedOn w:val="a1"/>
    <w:qFormat/>
    <w:rsid w:val="002719C0"/>
    <w:pPr>
      <w:numPr>
        <w:numId w:val="29"/>
      </w:numPr>
      <w:ind w:leftChars="200" w:left="200" w:firstLineChars="0" w:firstLine="0"/>
    </w:pPr>
  </w:style>
  <w:style w:type="character" w:customStyle="1" w:styleId="texth2">
    <w:name w:val="text_h2"/>
    <w:basedOn w:val="a2"/>
    <w:rsid w:val="00F60499"/>
  </w:style>
  <w:style w:type="paragraph" w:styleId="aff5">
    <w:name w:val="Normal (Web)"/>
    <w:basedOn w:val="a1"/>
    <w:uiPriority w:val="99"/>
    <w:semiHidden/>
    <w:unhideWhenUsed/>
    <w:rsid w:val="00F60499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szCs w:val="24"/>
    </w:rPr>
  </w:style>
  <w:style w:type="paragraph" w:customStyle="1" w:styleId="textimport1">
    <w:name w:val="text_import1"/>
    <w:basedOn w:val="a1"/>
    <w:rsid w:val="00F60499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szCs w:val="24"/>
    </w:rPr>
  </w:style>
  <w:style w:type="character" w:customStyle="1" w:styleId="textimport11">
    <w:name w:val="text_import11"/>
    <w:basedOn w:val="a2"/>
    <w:rsid w:val="00F60499"/>
  </w:style>
  <w:style w:type="character" w:customStyle="1" w:styleId="textimport2">
    <w:name w:val="text_import2"/>
    <w:basedOn w:val="a2"/>
    <w:rsid w:val="00F60499"/>
  </w:style>
  <w:style w:type="paragraph" w:styleId="HTML">
    <w:name w:val="HTML Preformatted"/>
    <w:basedOn w:val="a1"/>
    <w:link w:val="HTML0"/>
    <w:uiPriority w:val="99"/>
    <w:semiHidden/>
    <w:unhideWhenUsed/>
    <w:rsid w:val="00A5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A575C0"/>
    <w:rPr>
      <w:rFonts w:ascii="宋体" w:eastAsia="宋体" w:hAnsi="宋体" w:cs="宋体"/>
      <w:lang w:eastAsia="zh-CN"/>
    </w:rPr>
  </w:style>
  <w:style w:type="character" w:customStyle="1" w:styleId="termcommand">
    <w:name w:val="term_command"/>
    <w:basedOn w:val="a2"/>
    <w:rsid w:val="00A575C0"/>
  </w:style>
  <w:style w:type="character" w:customStyle="1" w:styleId="termsay">
    <w:name w:val="term_say"/>
    <w:basedOn w:val="a2"/>
    <w:rsid w:val="00A575C0"/>
  </w:style>
  <w:style w:type="character" w:customStyle="1" w:styleId="termhd">
    <w:name w:val="term_hd"/>
    <w:basedOn w:val="a2"/>
    <w:rsid w:val="00A575C0"/>
  </w:style>
  <w:style w:type="character" w:customStyle="1" w:styleId="termnote">
    <w:name w:val="term_note"/>
    <w:basedOn w:val="a2"/>
    <w:rsid w:val="00A575C0"/>
  </w:style>
  <w:style w:type="character" w:customStyle="1" w:styleId="termwrite">
    <w:name w:val="term_write"/>
    <w:basedOn w:val="a2"/>
    <w:rsid w:val="00A575C0"/>
  </w:style>
  <w:style w:type="character" w:customStyle="1" w:styleId="texth1">
    <w:name w:val="text_h1"/>
    <w:basedOn w:val="a2"/>
    <w:rsid w:val="00693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S\Desktop\&#38382;&#39064;&#24635;&#32467;\&#24037;&#31243;&#25991;&#26723;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A9FACD785549029CE84CEF6BC48B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05430F-9471-491A-BB4B-24129CA7116F}"/>
      </w:docPartPr>
      <w:docPartBody>
        <w:p w:rsidR="00CB1A77" w:rsidRDefault="00917537">
          <w:pPr>
            <w:pStyle w:val="37A9FACD785549029CE84CEF6BC48B18"/>
          </w:pPr>
          <w:r w:rsidRPr="003432FE">
            <w:rPr>
              <w:rStyle w:val="a3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37"/>
    <w:rsid w:val="00652C18"/>
    <w:rsid w:val="0080109D"/>
    <w:rsid w:val="008F0E9F"/>
    <w:rsid w:val="00917537"/>
    <w:rsid w:val="00CB1A77"/>
    <w:rsid w:val="00DC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7A9FACD785549029CE84CEF6BC48B18">
    <w:name w:val="37A9FACD785549029CE84CEF6BC48B1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风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B6F5-73FF-4AA1-A3BF-287F1A08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工程文档模板.dotm</Template>
  <TotalTime>2355</TotalTime>
  <Pages>7</Pages>
  <Words>401</Words>
  <Characters>2291</Characters>
  <Application>Microsoft Office Word</Application>
  <DocSecurity>0</DocSecurity>
  <Lines>19</Lines>
  <Paragraphs>5</Paragraphs>
  <ScaleCrop>false</ScaleCrop>
  <Company>北京机电工程研究所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xxx文档</dc:title>
  <dc:creator>SCS</dc:creator>
  <cp:keywords>asdsasdas</cp:keywords>
  <cp:lastModifiedBy>shidashuan@qq.com</cp:lastModifiedBy>
  <cp:revision>50</cp:revision>
  <dcterms:created xsi:type="dcterms:W3CDTF">2021-08-04T12:31:00Z</dcterms:created>
  <dcterms:modified xsi:type="dcterms:W3CDTF">2021-08-20T10:01:00Z</dcterms:modified>
  <cp:category>需求说明</cp:category>
  <cp:version>V1.3</cp:version>
</cp:coreProperties>
</file>